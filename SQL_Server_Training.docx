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F4" w:rsidRDefault="00C940F4" w:rsidP="00486D94">
      <w:pPr>
        <w:pStyle w:val="Kop2"/>
      </w:pPr>
      <w:r>
        <w:t xml:space="preserve">Voorbereiding </w:t>
      </w:r>
      <w:r w:rsidR="007C5BD7">
        <w:t xml:space="preserve">Training </w:t>
      </w:r>
    </w:p>
    <w:p w:rsidR="00C940F4" w:rsidRDefault="00C940F4"/>
    <w:p w:rsidR="00486D94" w:rsidRPr="00FA365B" w:rsidRDefault="00486D94" w:rsidP="00486D94">
      <w:pPr>
        <w:pStyle w:val="Kop1"/>
        <w:rPr>
          <w:lang w:val="nl-NL"/>
        </w:rPr>
      </w:pPr>
      <w:r w:rsidRPr="00FA365B">
        <w:rPr>
          <w:lang w:val="nl-NL"/>
        </w:rPr>
        <w:t xml:space="preserve">Basisinrichting </w:t>
      </w:r>
      <w:proofErr w:type="spellStart"/>
      <w:r w:rsidRPr="00FA365B">
        <w:rPr>
          <w:lang w:val="nl-NL"/>
        </w:rPr>
        <w:t>VM’s</w:t>
      </w:r>
      <w:proofErr w:type="spellEnd"/>
    </w:p>
    <w:p w:rsidR="00943B51" w:rsidRDefault="00C940F4" w:rsidP="00CB36F5">
      <w:pPr>
        <w:pStyle w:val="Ondertitel"/>
      </w:pPr>
      <w:r>
        <w:t>S</w:t>
      </w:r>
      <w:r w:rsidR="007C5BD7">
        <w:t>tap 1.</w:t>
      </w:r>
    </w:p>
    <w:p w:rsidR="007C5BD7" w:rsidRDefault="007C5BD7">
      <w:r>
        <w:t xml:space="preserve">Installeer </w:t>
      </w:r>
      <w:proofErr w:type="spellStart"/>
      <w:r>
        <w:t>virtualbox</w:t>
      </w:r>
      <w:proofErr w:type="spellEnd"/>
      <w:r>
        <w:t>.</w:t>
      </w:r>
    </w:p>
    <w:p w:rsidR="007C5BD7" w:rsidRDefault="007C5BD7">
      <w:r>
        <w:t>Maak NAT netwerk aan</w:t>
      </w:r>
      <w:r w:rsidR="00C940F4">
        <w:t>. Default 10.0.2.0/24 is prima</w:t>
      </w:r>
    </w:p>
    <w:p w:rsidR="002927FA" w:rsidRDefault="002927FA">
      <w:r>
        <w:tab/>
        <w:t xml:space="preserve">Denk aan port </w:t>
      </w:r>
      <w:proofErr w:type="spellStart"/>
      <w:r>
        <w:t>forwarding</w:t>
      </w:r>
      <w:proofErr w:type="spellEnd"/>
      <w:r>
        <w:t xml:space="preserve"> voor RDP toegang tot je server </w:t>
      </w:r>
      <w:proofErr w:type="spellStart"/>
      <w:r>
        <w:t>vm’s</w:t>
      </w:r>
      <w:proofErr w:type="spellEnd"/>
    </w:p>
    <w:p w:rsidR="007C5BD7" w:rsidRDefault="007C5BD7" w:rsidP="00CB36F5">
      <w:pPr>
        <w:pStyle w:val="Ondertitel"/>
      </w:pPr>
      <w:r>
        <w:t>Stap 2</w:t>
      </w:r>
    </w:p>
    <w:p w:rsidR="007C5BD7" w:rsidRDefault="007C5BD7">
      <w:r>
        <w:t xml:space="preserve">Maak DC </w:t>
      </w:r>
      <w:proofErr w:type="spellStart"/>
      <w:r>
        <w:t>vm</w:t>
      </w:r>
      <w:proofErr w:type="spellEnd"/>
      <w:r>
        <w:t xml:space="preserve"> aan met 2gb mem en netwerk: NAT</w:t>
      </w:r>
    </w:p>
    <w:p w:rsidR="007C5BD7" w:rsidRDefault="007C5BD7" w:rsidP="007C5BD7">
      <w:pPr>
        <w:ind w:firstLine="708"/>
      </w:pPr>
      <w:r>
        <w:t>1 disc (OS)=25GB</w:t>
      </w:r>
    </w:p>
    <w:p w:rsidR="007C5BD7" w:rsidRDefault="007C5BD7">
      <w:proofErr w:type="spellStart"/>
      <w:r>
        <w:t>Install</w:t>
      </w:r>
      <w:proofErr w:type="spellEnd"/>
      <w:r>
        <w:t xml:space="preserve"> 2012r2 datacenter met gui</w:t>
      </w:r>
    </w:p>
    <w:p w:rsidR="007C5BD7" w:rsidRDefault="007C5BD7">
      <w:r>
        <w:tab/>
        <w:t>Naam RONDC001</w:t>
      </w:r>
      <w:r>
        <w:br/>
      </w:r>
      <w:r>
        <w:tab/>
      </w:r>
      <w:proofErr w:type="spellStart"/>
      <w:r>
        <w:t>Admin</w:t>
      </w:r>
      <w:proofErr w:type="spellEnd"/>
      <w:r>
        <w:t xml:space="preserve"> Pass: Secret321!</w:t>
      </w:r>
    </w:p>
    <w:p w:rsidR="007C5BD7" w:rsidRDefault="00C940F4" w:rsidP="00CB36F5">
      <w:pPr>
        <w:pStyle w:val="Ondertitel"/>
      </w:pPr>
      <w:r>
        <w:t>Stap 3</w:t>
      </w:r>
    </w:p>
    <w:p w:rsidR="007C5BD7" w:rsidRDefault="007C5BD7">
      <w:r>
        <w:t xml:space="preserve">Maak SQL </w:t>
      </w:r>
      <w:proofErr w:type="spellStart"/>
      <w:r>
        <w:t>vm</w:t>
      </w:r>
      <w:proofErr w:type="spellEnd"/>
      <w:r>
        <w:t xml:space="preserve"> aan met 4gb mem en </w:t>
      </w:r>
      <w:proofErr w:type="spellStart"/>
      <w:r>
        <w:t>netwerk:NAT</w:t>
      </w:r>
      <w:proofErr w:type="spellEnd"/>
    </w:p>
    <w:p w:rsidR="007C5BD7" w:rsidRDefault="007C5BD7">
      <w:r>
        <w:tab/>
        <w:t>1 disc (OS)=25GB</w:t>
      </w:r>
    </w:p>
    <w:p w:rsidR="007C5BD7" w:rsidRDefault="007C5BD7">
      <w:r>
        <w:t>Installeer 2012r2 datacenter met gui</w:t>
      </w:r>
    </w:p>
    <w:p w:rsidR="007C5BD7" w:rsidRDefault="007C5BD7" w:rsidP="007C5BD7">
      <w:r>
        <w:tab/>
        <w:t>Naam RONDB001</w:t>
      </w:r>
      <w:r>
        <w:br/>
      </w:r>
      <w:r>
        <w:tab/>
      </w:r>
      <w:proofErr w:type="spellStart"/>
      <w:r>
        <w:t>Admin</w:t>
      </w:r>
      <w:proofErr w:type="spellEnd"/>
      <w:r>
        <w:t xml:space="preserve"> Pass: Secret321!</w:t>
      </w:r>
    </w:p>
    <w:p w:rsidR="007C5BD7" w:rsidRDefault="007C5BD7" w:rsidP="007C5BD7"/>
    <w:p w:rsidR="007C5BD7" w:rsidRDefault="00C940F4" w:rsidP="00CB36F5">
      <w:pPr>
        <w:pStyle w:val="Ondertitel"/>
      </w:pPr>
      <w:r>
        <w:t>Stap 4</w:t>
      </w:r>
    </w:p>
    <w:p w:rsidR="00C940F4" w:rsidRDefault="007C5BD7" w:rsidP="007C5BD7">
      <w:r>
        <w:t xml:space="preserve">Na installatie </w:t>
      </w:r>
      <w:r w:rsidR="00C940F4">
        <w:t>op beide:</w:t>
      </w:r>
    </w:p>
    <w:p w:rsidR="007C5BD7" w:rsidRDefault="007C5BD7" w:rsidP="00C940F4">
      <w:pPr>
        <w:pStyle w:val="Lijstalinea"/>
        <w:numPr>
          <w:ilvl w:val="0"/>
          <w:numId w:val="1"/>
        </w:numPr>
      </w:pPr>
      <w:proofErr w:type="spellStart"/>
      <w:r>
        <w:t>Guest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 installeren en clipboard en </w:t>
      </w:r>
      <w:proofErr w:type="spellStart"/>
      <w:r>
        <w:t>drag</w:t>
      </w:r>
      <w:proofErr w:type="spellEnd"/>
      <w:r>
        <w:t>-</w:t>
      </w:r>
      <w:proofErr w:type="spellStart"/>
      <w:r>
        <w:t>and</w:t>
      </w:r>
      <w:proofErr w:type="spellEnd"/>
      <w:r>
        <w:t xml:space="preserve">-drop </w:t>
      </w:r>
      <w:proofErr w:type="spellStart"/>
      <w:r>
        <w:t>bidirectioneel</w:t>
      </w:r>
      <w:proofErr w:type="spellEnd"/>
      <w:r>
        <w:t xml:space="preserve"> aanzetten</w:t>
      </w:r>
    </w:p>
    <w:p w:rsidR="00C940F4" w:rsidRPr="00C940F4" w:rsidRDefault="00C940F4" w:rsidP="00C940F4">
      <w:pPr>
        <w:pStyle w:val="Lijstalinea"/>
        <w:numPr>
          <w:ilvl w:val="0"/>
          <w:numId w:val="1"/>
        </w:numPr>
      </w:pPr>
      <w:r>
        <w:t>Firewall uitzetten op alle profielen (</w:t>
      </w:r>
      <w:proofErr w:type="spellStart"/>
      <w:r w:rsidRPr="00CB36F5">
        <w:rPr>
          <w:rStyle w:val="CodeChar"/>
        </w:rPr>
        <w:t>netsh</w:t>
      </w:r>
      <w:proofErr w:type="spellEnd"/>
      <w:r w:rsidRPr="00CB36F5">
        <w:rPr>
          <w:rStyle w:val="CodeChar"/>
        </w:rPr>
        <w:t xml:space="preserve"> </w:t>
      </w:r>
      <w:proofErr w:type="spellStart"/>
      <w:r w:rsidRPr="00CB36F5">
        <w:rPr>
          <w:rStyle w:val="CodeChar"/>
        </w:rPr>
        <w:t>advfirewall</w:t>
      </w:r>
      <w:proofErr w:type="spellEnd"/>
      <w:r w:rsidRPr="00CB36F5">
        <w:rPr>
          <w:rStyle w:val="CodeChar"/>
        </w:rPr>
        <w:t xml:space="preserve"> set </w:t>
      </w:r>
      <w:proofErr w:type="spellStart"/>
      <w:r w:rsidRPr="00CB36F5">
        <w:rPr>
          <w:rStyle w:val="CodeChar"/>
        </w:rPr>
        <w:t>allprofiles</w:t>
      </w:r>
      <w:proofErr w:type="spellEnd"/>
      <w:r w:rsidRPr="00CB36F5">
        <w:rPr>
          <w:rStyle w:val="CodeChar"/>
        </w:rPr>
        <w:t xml:space="preserve"> state off</w:t>
      </w:r>
      <w:r>
        <w:rPr>
          <w:rFonts w:ascii="Helvetica" w:hAnsi="Helvetica" w:cs="Helvetica"/>
          <w:b/>
          <w:bCs/>
          <w:sz w:val="21"/>
          <w:szCs w:val="21"/>
        </w:rPr>
        <w:t>)</w:t>
      </w:r>
    </w:p>
    <w:p w:rsidR="00C940F4" w:rsidRDefault="00C940F4" w:rsidP="00C940F4">
      <w:pPr>
        <w:pStyle w:val="Lijstalinea"/>
        <w:numPr>
          <w:ilvl w:val="0"/>
          <w:numId w:val="1"/>
        </w:numPr>
      </w:pPr>
      <w:r>
        <w:t>Check ping onderling</w:t>
      </w:r>
    </w:p>
    <w:p w:rsidR="00CB36F5" w:rsidRPr="00CB36F5" w:rsidRDefault="002E6382" w:rsidP="00CB36F5">
      <w:pPr>
        <w:pStyle w:val="Lijstalinea"/>
        <w:numPr>
          <w:ilvl w:val="0"/>
          <w:numId w:val="1"/>
        </w:numPr>
        <w:rPr>
          <w:rStyle w:val="CodeChar"/>
          <w:sz w:val="22"/>
          <w:szCs w:val="22"/>
          <w:lang w:val="nl-NL"/>
        </w:rPr>
      </w:pPr>
      <w:proofErr w:type="spellStart"/>
      <w:r>
        <w:t>Rename</w:t>
      </w:r>
      <w:proofErr w:type="spellEnd"/>
      <w:r>
        <w:t xml:space="preserve">: PS: </w:t>
      </w:r>
      <w:r w:rsidRPr="00CB36F5">
        <w:rPr>
          <w:rStyle w:val="CodeChar"/>
        </w:rPr>
        <w:t>Rename-Computer –</w:t>
      </w:r>
      <w:proofErr w:type="spellStart"/>
      <w:r w:rsidRPr="00CB36F5">
        <w:rPr>
          <w:rStyle w:val="CodeChar"/>
        </w:rPr>
        <w:t>Newname</w:t>
      </w:r>
      <w:proofErr w:type="spellEnd"/>
      <w:r w:rsidRPr="00CB36F5">
        <w:rPr>
          <w:rStyle w:val="CodeChar"/>
        </w:rPr>
        <w:t xml:space="preserve"> RON</w:t>
      </w:r>
      <w:r w:rsidR="00CB36F5">
        <w:rPr>
          <w:rStyle w:val="CodeChar"/>
        </w:rPr>
        <w:t>&lt;DB|DC&gt;</w:t>
      </w:r>
      <w:r w:rsidRPr="00CB36F5">
        <w:rPr>
          <w:rStyle w:val="CodeChar"/>
        </w:rPr>
        <w:t>001 –Restart:$True</w:t>
      </w:r>
    </w:p>
    <w:p w:rsidR="00CB36F5" w:rsidRPr="00FA365B" w:rsidRDefault="00CB36F5" w:rsidP="00CB36F5">
      <w:pPr>
        <w:pStyle w:val="Lijstalinea"/>
        <w:numPr>
          <w:ilvl w:val="0"/>
          <w:numId w:val="1"/>
        </w:numPr>
        <w:rPr>
          <w:rStyle w:val="CodeChar"/>
          <w:lang w:val="nl-NL"/>
        </w:rPr>
      </w:pPr>
      <w:r w:rsidRPr="00CB36F5">
        <w:t>Tijdzone goed zetten:</w:t>
      </w:r>
      <w:r w:rsidRPr="00CB36F5">
        <w:rPr>
          <w:rStyle w:val="CodeChar"/>
          <w:lang w:val="nl-NL"/>
        </w:rPr>
        <w:t xml:space="preserve"> </w:t>
      </w:r>
      <w:proofErr w:type="spellStart"/>
      <w:r w:rsidRPr="00FA365B">
        <w:rPr>
          <w:rStyle w:val="CodeChar"/>
          <w:lang w:val="nl-NL"/>
        </w:rPr>
        <w:t>tzutil</w:t>
      </w:r>
      <w:proofErr w:type="spellEnd"/>
      <w:r w:rsidRPr="00FA365B">
        <w:rPr>
          <w:rStyle w:val="CodeChar"/>
          <w:lang w:val="nl-NL"/>
        </w:rPr>
        <w:t xml:space="preserve"> /s 'W. Europe Standard Time'</w:t>
      </w:r>
    </w:p>
    <w:p w:rsidR="00CB36F5" w:rsidRDefault="00CB36F5" w:rsidP="00CB36F5">
      <w:pPr>
        <w:pStyle w:val="Lijstalinea"/>
      </w:pPr>
    </w:p>
    <w:p w:rsidR="00CB36F5" w:rsidRPr="00FA365B" w:rsidRDefault="00CB36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th-TH"/>
        </w:rPr>
      </w:pPr>
      <w:r>
        <w:br w:type="page"/>
      </w:r>
    </w:p>
    <w:p w:rsidR="00C940F4" w:rsidRPr="002927FA" w:rsidRDefault="00486D94" w:rsidP="00486D94">
      <w:pPr>
        <w:pStyle w:val="Kop1"/>
        <w:rPr>
          <w:lang w:val="nl-NL"/>
        </w:rPr>
      </w:pPr>
      <w:proofErr w:type="spellStart"/>
      <w:r w:rsidRPr="002927FA">
        <w:rPr>
          <w:lang w:val="nl-NL"/>
        </w:rPr>
        <w:lastRenderedPageBreak/>
        <w:t>Basisinrichten</w:t>
      </w:r>
      <w:proofErr w:type="spellEnd"/>
      <w:r w:rsidRPr="002927FA">
        <w:rPr>
          <w:lang w:val="nl-NL"/>
        </w:rPr>
        <w:t xml:space="preserve"> AD</w:t>
      </w:r>
    </w:p>
    <w:p w:rsidR="002E6382" w:rsidRPr="002927FA" w:rsidRDefault="002E6382" w:rsidP="00C940F4">
      <w:r w:rsidRPr="002927FA">
        <w:t>Op RONDC001</w:t>
      </w:r>
    </w:p>
    <w:p w:rsidR="00E841EE" w:rsidRPr="002927FA" w:rsidRDefault="00E841EE" w:rsidP="00C940F4">
      <w:proofErr w:type="spellStart"/>
      <w:r w:rsidRPr="002927FA">
        <w:t>Enable</w:t>
      </w:r>
      <w:proofErr w:type="spellEnd"/>
      <w:r w:rsidRPr="002927FA">
        <w:t xml:space="preserve"> RDP en </w:t>
      </w:r>
      <w:proofErr w:type="spellStart"/>
      <w:r w:rsidRPr="002927FA">
        <w:t>VirtualBox</w:t>
      </w:r>
      <w:proofErr w:type="spellEnd"/>
      <w:r w:rsidRPr="002927FA">
        <w:t xml:space="preserve"> NAT Port </w:t>
      </w:r>
      <w:proofErr w:type="spellStart"/>
      <w:r w:rsidRPr="002927FA">
        <w:t>Forwarding</w:t>
      </w:r>
      <w:proofErr w:type="spellEnd"/>
      <w:r w:rsidRPr="002927FA">
        <w:t xml:space="preserve"> setup</w:t>
      </w:r>
    </w:p>
    <w:p w:rsidR="003C20A3" w:rsidRDefault="003C20A3" w:rsidP="00C940F4">
      <w:r>
        <w:t xml:space="preserve">Verander DNS Server in eigen </w:t>
      </w:r>
      <w:proofErr w:type="spellStart"/>
      <w:r>
        <w:t>ip</w:t>
      </w:r>
      <w:proofErr w:type="spellEnd"/>
      <w:r>
        <w:t xml:space="preserve"> adres en 127.0.0.1</w:t>
      </w:r>
    </w:p>
    <w:p w:rsidR="002E6382" w:rsidRDefault="002E6382" w:rsidP="00C940F4">
      <w:r>
        <w:t>Kopieer scripts</w:t>
      </w:r>
      <w:r w:rsidR="00B92AF5">
        <w:t xml:space="preserve"> uit de folder </w:t>
      </w:r>
      <w:proofErr w:type="spellStart"/>
      <w:r w:rsidR="00B92AF5" w:rsidRPr="00EF7BFE">
        <w:rPr>
          <w:b/>
          <w:bCs/>
        </w:rPr>
        <w:t>AD_Setup</w:t>
      </w:r>
      <w:proofErr w:type="spellEnd"/>
      <w:r w:rsidR="00B92AF5">
        <w:t xml:space="preserve"> </w:t>
      </w:r>
      <w:r>
        <w:t>naar C:\Temp</w:t>
      </w:r>
    </w:p>
    <w:p w:rsidR="002E6382" w:rsidRDefault="002E6382" w:rsidP="00C940F4">
      <w:r>
        <w:t>Vervolgens vanuit C:\Temp eerst InstallAD_rev1.ps1 en na herstart BuildOUsandUsers_rev3.ps1 uitvoeren.</w:t>
      </w:r>
    </w:p>
    <w:p w:rsidR="00980F74" w:rsidRDefault="00980F74" w:rsidP="00C940F4">
      <w:r>
        <w:t xml:space="preserve">Hierna de </w:t>
      </w:r>
      <w:proofErr w:type="spellStart"/>
      <w:r>
        <w:t>VRCDC’s</w:t>
      </w:r>
      <w:proofErr w:type="spellEnd"/>
      <w:r>
        <w:t xml:space="preserve"> als DNS </w:t>
      </w:r>
      <w:proofErr w:type="spellStart"/>
      <w:r>
        <w:t>Forwarder</w:t>
      </w:r>
      <w:proofErr w:type="spellEnd"/>
      <w:r>
        <w:t xml:space="preserve"> instellen op de DNS server van de RONDC001.</w:t>
      </w:r>
    </w:p>
    <w:p w:rsidR="004B31FE" w:rsidRDefault="004B31FE" w:rsidP="004B31FE">
      <w:pPr>
        <w:pStyle w:val="Ondertitel"/>
      </w:pPr>
      <w:r>
        <w:t xml:space="preserve">Tijd </w:t>
      </w:r>
      <w:r w:rsidR="00CB36F5">
        <w:t>op PDC</w:t>
      </w:r>
      <w:r>
        <w:t xml:space="preserve"> instellen</w:t>
      </w:r>
      <w:r w:rsidR="00CB36F5">
        <w:t xml:space="preserve"> met</w:t>
      </w:r>
      <w:r>
        <w:t xml:space="preserve"> CMD:</w:t>
      </w:r>
    </w:p>
    <w:p w:rsidR="004B31FE" w:rsidRPr="00FA365B" w:rsidRDefault="004B31FE" w:rsidP="00D62418">
      <w:pPr>
        <w:pStyle w:val="Code"/>
        <w:rPr>
          <w:lang w:val="nl-NL"/>
        </w:rPr>
      </w:pPr>
      <w:r w:rsidRPr="00FA365B">
        <w:rPr>
          <w:lang w:val="nl-NL"/>
        </w:rPr>
        <w:t>w32tm.exe /</w:t>
      </w:r>
      <w:proofErr w:type="spellStart"/>
      <w:r w:rsidRPr="00FA365B">
        <w:rPr>
          <w:lang w:val="nl-NL"/>
        </w:rPr>
        <w:t>config</w:t>
      </w:r>
      <w:proofErr w:type="spellEnd"/>
      <w:r w:rsidRPr="00FA365B">
        <w:rPr>
          <w:lang w:val="nl-NL"/>
        </w:rPr>
        <w:t xml:space="preserve"> /manualpeerlist:"nt</w:t>
      </w:r>
      <w:r w:rsidR="00E41AA3" w:rsidRPr="00FA365B">
        <w:rPr>
          <w:lang w:val="nl-NL"/>
        </w:rPr>
        <w:t>p</w:t>
      </w:r>
      <w:r w:rsidRPr="00FA365B">
        <w:rPr>
          <w:lang w:val="nl-NL"/>
        </w:rPr>
        <w:t>.vdlgroep.local,10.1.80.2,0.nl.pool.ntp.org 1.nl.pool.ntp.org 2.nl.pool.ntp.org 3.nl.pool.ntp.org" /</w:t>
      </w:r>
      <w:proofErr w:type="spellStart"/>
      <w:r w:rsidRPr="00FA365B">
        <w:rPr>
          <w:lang w:val="nl-NL"/>
        </w:rPr>
        <w:t>syncfromflags:manual</w:t>
      </w:r>
      <w:proofErr w:type="spellEnd"/>
      <w:r w:rsidRPr="00FA365B">
        <w:rPr>
          <w:lang w:val="nl-NL"/>
        </w:rPr>
        <w:t xml:space="preserve"> /</w:t>
      </w:r>
      <w:proofErr w:type="spellStart"/>
      <w:r w:rsidRPr="00FA365B">
        <w:rPr>
          <w:lang w:val="nl-NL"/>
        </w:rPr>
        <w:t>reliable:YES</w:t>
      </w:r>
      <w:proofErr w:type="spellEnd"/>
      <w:r w:rsidRPr="00FA365B">
        <w:rPr>
          <w:lang w:val="nl-NL"/>
        </w:rPr>
        <w:t xml:space="preserve"> /update</w:t>
      </w:r>
    </w:p>
    <w:p w:rsidR="00FA365B" w:rsidRDefault="00FA365B"/>
    <w:p w:rsidR="00FA365B" w:rsidRDefault="00FA365B" w:rsidP="00FA365B">
      <w:pPr>
        <w:pStyle w:val="Ondertitel"/>
      </w:pPr>
      <w:r>
        <w:t>Installeer SMS op de RONDC001</w:t>
      </w:r>
    </w:p>
    <w:p w:rsidR="00E41D27" w:rsidRPr="002927FA" w:rsidRDefault="00FA365B">
      <w:r w:rsidRPr="002927FA">
        <w:t xml:space="preserve">Setup staat in </w:t>
      </w:r>
      <w:proofErr w:type="spellStart"/>
      <w:r w:rsidRPr="002927FA">
        <w:t>SMS_Setup_Files</w:t>
      </w:r>
      <w:proofErr w:type="spellEnd"/>
      <w:r w:rsidR="009C4CDB" w:rsidRPr="002927FA">
        <w:t xml:space="preserve"> (extract in C:\Temp\SQLManagementStudio_x64_ENU\)</w:t>
      </w:r>
    </w:p>
    <w:p w:rsidR="00E41D27" w:rsidRPr="00E41D27" w:rsidRDefault="00E41D27" w:rsidP="00E41D27">
      <w:pPr>
        <w:pStyle w:val="Ondertitel"/>
      </w:pPr>
      <w:r w:rsidRPr="00E41D27">
        <w:t xml:space="preserve">IT Afdeling Domain </w:t>
      </w:r>
      <w:proofErr w:type="spellStart"/>
      <w:r w:rsidRPr="00E41D27">
        <w:t>Admins</w:t>
      </w:r>
      <w:proofErr w:type="spellEnd"/>
    </w:p>
    <w:p w:rsidR="00E41D27" w:rsidRDefault="00E41D27">
      <w:r w:rsidRPr="00E41D27">
        <w:t>Maak 1 van de IT afdelingsgro</w:t>
      </w:r>
      <w:r>
        <w:t xml:space="preserve">epen lid van Domain </w:t>
      </w:r>
      <w:proofErr w:type="spellStart"/>
      <w:r>
        <w:t>Admins</w:t>
      </w:r>
      <w:proofErr w:type="spellEnd"/>
      <w:r>
        <w:t>.</w:t>
      </w:r>
    </w:p>
    <w:p w:rsidR="00E41D27" w:rsidRPr="00642A28" w:rsidRDefault="00E41D27">
      <w:pPr>
        <w:rPr>
          <w:b/>
          <w:bCs/>
        </w:rPr>
      </w:pPr>
      <w:r w:rsidRPr="00642A28">
        <w:rPr>
          <w:b/>
          <w:bCs/>
        </w:rPr>
        <w:t>Kies 1 persoon van deze IT club uit om vanaf nu alle werkzaamheden mee uit te voeren.</w:t>
      </w:r>
    </w:p>
    <w:p w:rsidR="00E41D27" w:rsidRPr="00642A28" w:rsidRDefault="00E41D27" w:rsidP="00642A28">
      <w:pPr>
        <w:jc w:val="right"/>
        <w:rPr>
          <w:rStyle w:val="Subtielebenadrukking"/>
        </w:rPr>
      </w:pPr>
      <w:r w:rsidRPr="00642A28">
        <w:rPr>
          <w:rStyle w:val="Subtielebenadrukking"/>
        </w:rPr>
        <w:t xml:space="preserve">De </w:t>
      </w:r>
      <w:proofErr w:type="spellStart"/>
      <w:r w:rsidRPr="00642A28">
        <w:rPr>
          <w:rStyle w:val="Subtielebenadrukking"/>
        </w:rPr>
        <w:t>credentials</w:t>
      </w:r>
      <w:proofErr w:type="spellEnd"/>
      <w:r w:rsidRPr="00642A28">
        <w:rPr>
          <w:rStyle w:val="Subtielebenadrukking"/>
        </w:rPr>
        <w:t xml:space="preserve"> van alle gebruikers zijn </w:t>
      </w:r>
      <w:hyperlink r:id="rId6" w:history="1">
        <w:r w:rsidRPr="00642A28">
          <w:rPr>
            <w:rStyle w:val="Subtielebenadrukking"/>
            <w:b/>
            <w:bCs/>
          </w:rPr>
          <w:t>VoornaamtussenvoegselsAchternaam@ronsulting.net</w:t>
        </w:r>
      </w:hyperlink>
      <w:r w:rsidRPr="00642A28">
        <w:rPr>
          <w:rStyle w:val="Subtielebenadrukking"/>
          <w:b/>
          <w:bCs/>
        </w:rPr>
        <w:t xml:space="preserve"> </w:t>
      </w:r>
      <w:r w:rsidR="00642A28">
        <w:rPr>
          <w:rStyle w:val="Subtielebenadrukking"/>
        </w:rPr>
        <w:br/>
      </w:r>
      <w:r w:rsidRPr="00642A28">
        <w:rPr>
          <w:rStyle w:val="Subtielebenadrukking"/>
        </w:rPr>
        <w:t>met als password Welkom123</w:t>
      </w:r>
    </w:p>
    <w:p w:rsidR="00E41D27" w:rsidRDefault="00642A28">
      <w:r>
        <w:t xml:space="preserve">De </w:t>
      </w:r>
      <w:proofErr w:type="spellStart"/>
      <w:r>
        <w:t>AD’s</w:t>
      </w:r>
      <w:proofErr w:type="spellEnd"/>
      <w:r>
        <w:t xml:space="preserve"> worden uniek opgebouwd door het script, dus er zijn verschillen tussen de diverse DEMO </w:t>
      </w:r>
      <w:proofErr w:type="spellStart"/>
      <w:r>
        <w:t>AD’s</w:t>
      </w:r>
      <w:proofErr w:type="spellEnd"/>
      <w:r>
        <w:t>.</w:t>
      </w:r>
    </w:p>
    <w:p w:rsidR="008046C6" w:rsidRPr="00E41D27" w:rsidRDefault="008046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th-TH"/>
        </w:rPr>
      </w:pPr>
      <w:r w:rsidRPr="00E41D27">
        <w:br w:type="page"/>
      </w:r>
    </w:p>
    <w:p w:rsidR="002E6382" w:rsidRDefault="008046C6" w:rsidP="0017673E">
      <w:pPr>
        <w:pStyle w:val="Kop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9B8E2C" wp14:editId="27AA2353">
                <wp:simplePos x="0" y="0"/>
                <wp:positionH relativeFrom="page">
                  <wp:posOffset>5227955</wp:posOffset>
                </wp:positionH>
                <wp:positionV relativeFrom="page">
                  <wp:posOffset>302260</wp:posOffset>
                </wp:positionV>
                <wp:extent cx="2190750" cy="9555480"/>
                <wp:effectExtent l="0" t="0" r="19050" b="15240"/>
                <wp:wrapSquare wrapText="bothSides"/>
                <wp:docPr id="43" name="Groe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9555480"/>
                          <a:chOff x="0" y="0"/>
                          <a:chExt cx="2475865" cy="9555480"/>
                        </a:xfrm>
                      </wpg:grpSpPr>
                      <wps:wsp>
                        <wps:cNvPr id="4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486D94" w:rsidRDefault="00486D94">
                              <w:pPr>
                                <w:pStyle w:val="Kop1"/>
                                <w:spacing w:after="240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:rsidR="00486D94" w:rsidRPr="00486D94" w:rsidRDefault="00486D94">
                              <w:pPr>
                                <w:pStyle w:val="Kop1"/>
                                <w:spacing w:after="240"/>
                                <w:rPr>
                                  <w:b w:val="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b w:val="0"/>
                                  <w:sz w:val="40"/>
                                  <w:szCs w:val="40"/>
                                </w:rPr>
                                <w:t>DomainJoin</w:t>
                              </w:r>
                              <w:proofErr w:type="spellEnd"/>
                              <w:r>
                                <w:rPr>
                                  <w:b w:val="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sz w:val="40"/>
                                  <w:szCs w:val="40"/>
                                </w:rPr>
                                <w:t>Powershell</w:t>
                              </w:r>
                              <w:proofErr w:type="spellEnd"/>
                            </w:p>
                            <w:p w:rsidR="00486D94" w:rsidRDefault="00486D94" w:rsidP="00D62418">
                              <w:pPr>
                                <w:pStyle w:val="Code"/>
                              </w:pPr>
                              <w:r w:rsidRPr="00486D94">
                                <w:t>$domain = "</w:t>
                              </w:r>
                              <w:r>
                                <w:t>Ronsulting.net</w:t>
                              </w:r>
                              <w:r w:rsidRPr="00486D94">
                                <w:t>"</w:t>
                              </w:r>
                            </w:p>
                            <w:p w:rsidR="00486D94" w:rsidRPr="00486D94" w:rsidRDefault="00486D94" w:rsidP="00D62418">
                              <w:pPr>
                                <w:pStyle w:val="Code"/>
                              </w:pPr>
                              <w:r w:rsidRPr="00486D94">
                                <w:t>$password = "</w:t>
                              </w:r>
                              <w:r>
                                <w:t>Secret321</w:t>
                              </w:r>
                              <w:r w:rsidRPr="00486D94">
                                <w:t xml:space="preserve">!" | </w:t>
                              </w:r>
                              <w:proofErr w:type="spellStart"/>
                              <w:r w:rsidRPr="00486D94">
                                <w:t>ConvertTo-SecureString</w:t>
                              </w:r>
                              <w:proofErr w:type="spellEnd"/>
                              <w:r w:rsidRPr="00486D94">
                                <w:t xml:space="preserve"> -</w:t>
                              </w:r>
                              <w:proofErr w:type="spellStart"/>
                              <w:r w:rsidRPr="00486D94">
                                <w:t>asPlainText</w:t>
                              </w:r>
                              <w:proofErr w:type="spellEnd"/>
                              <w:r w:rsidRPr="00486D94">
                                <w:t xml:space="preserve"> -Force</w:t>
                              </w:r>
                            </w:p>
                            <w:p w:rsidR="00486D94" w:rsidRPr="00486D94" w:rsidRDefault="00486D94" w:rsidP="00D62418">
                              <w:pPr>
                                <w:pStyle w:val="Code"/>
                              </w:pPr>
                              <w:r w:rsidRPr="00486D94">
                                <w:t>$username = "$domain\</w:t>
                              </w:r>
                              <w:r>
                                <w:t>Administrator</w:t>
                              </w:r>
                              <w:r w:rsidRPr="00486D94">
                                <w:t xml:space="preserve">" </w:t>
                              </w:r>
                            </w:p>
                            <w:p w:rsidR="00486D94" w:rsidRPr="00486D94" w:rsidRDefault="00486D94" w:rsidP="00D62418">
                              <w:pPr>
                                <w:pStyle w:val="Code"/>
                              </w:pPr>
                              <w:r w:rsidRPr="00486D94">
                                <w:t xml:space="preserve">$credential = New-Object </w:t>
                              </w:r>
                              <w:proofErr w:type="spellStart"/>
                              <w:r w:rsidRPr="00486D94">
                                <w:t>System.Management.Automation.PSCredential</w:t>
                              </w:r>
                              <w:proofErr w:type="spellEnd"/>
                              <w:r w:rsidRPr="00486D94">
                                <w:t>($</w:t>
                              </w:r>
                              <w:proofErr w:type="spellStart"/>
                              <w:r w:rsidRPr="00486D94">
                                <w:t>username,$password</w:t>
                              </w:r>
                              <w:proofErr w:type="spellEnd"/>
                              <w:r w:rsidRPr="00486D94">
                                <w:t>)</w:t>
                              </w:r>
                            </w:p>
                            <w:p w:rsidR="00486D94" w:rsidRPr="00486D94" w:rsidRDefault="00486D94" w:rsidP="00D62418">
                              <w:pPr>
                                <w:pStyle w:val="Code"/>
                              </w:pPr>
                              <w:r w:rsidRPr="00486D94">
                                <w:t>Add-Computer -</w:t>
                              </w:r>
                              <w:proofErr w:type="spellStart"/>
                              <w:r w:rsidRPr="00486D94">
                                <w:t>DomainName</w:t>
                              </w:r>
                              <w:proofErr w:type="spellEnd"/>
                              <w:r w:rsidRPr="00486D94">
                                <w:t xml:space="preserve"> $domain -Credential $credential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D94" w:rsidRDefault="00486D94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D94" w:rsidRDefault="00486D94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ep 43" o:spid="_x0000_s1026" style="position:absolute;margin-left:411.65pt;margin-top:23.8pt;width:172.5pt;height:752.4pt;z-index:251659264;mso-height-percent:950;mso-position-horizontal-relative:page;mso-position-vertical-relative:page;mso-height-percent:95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">
                <v:rect id="AutoShape 14" o:spid="_x0000_s1027" style="position:absolute;width:24758;height:95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H3ZMIA&#10;AADbAAAADwAAAGRycy9kb3ducmV2LnhtbESPS4vCQBCE74L/YWjBi6wTRYIbHUV3WRBvPnbPbabz&#10;wExPyEw0++8dQfBYVNVX1HLdmUrcqHGlZQWTcQSCOLW65FzB+fTzMQfhPLLGyjIp+CcH61W/t8RE&#10;2zsf6Hb0uQgQdgkqKLyvEyldWpBBN7Y1cfAy2xj0QTa51A3eA9xUchpFsTRYclgosKavgtLrsTUK&#10;9Pf+9zNut5y5+Krbv40c4SVTajjoNgsQnjr/Dr/aO61gNoPn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fdkwgAAANsAAAAPAAAAAAAAAAAAAAAAAJgCAABkcnMvZG93&#10;bnJldi54bWxQSwUGAAAAAAQABAD1AAAAhwMAAAAA&#10;" fillcolor="white [3212]" strokecolor="#938953 [1614]" strokeweight="1.25pt">
                  <v:textbox inset="14.4pt,36pt,14.4pt,5.76pt">
                    <w:txbxContent>
                      <w:p w:rsidR="00486D94" w:rsidRDefault="00486D94">
                        <w:pPr>
                          <w:pStyle w:val="Kop1"/>
                          <w:spacing w:after="240"/>
                          <w:rPr>
                            <w:sz w:val="40"/>
                            <w:szCs w:val="40"/>
                          </w:rPr>
                        </w:pPr>
                      </w:p>
                      <w:p w:rsidR="00486D94" w:rsidRPr="00486D94" w:rsidRDefault="00486D94">
                        <w:pPr>
                          <w:pStyle w:val="Kop1"/>
                          <w:spacing w:after="240"/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DomainJoin</w:t>
                        </w:r>
                        <w:proofErr w:type="spellEnd"/>
                        <w:r>
                          <w:rPr>
                            <w:b w:val="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Powershell</w:t>
                        </w:r>
                        <w:proofErr w:type="spellEnd"/>
                      </w:p>
                      <w:p w:rsidR="00486D94" w:rsidRDefault="00486D94" w:rsidP="00D62418">
                        <w:pPr>
                          <w:pStyle w:val="Code"/>
                        </w:pPr>
                        <w:r w:rsidRPr="00486D94">
                          <w:t>$domain = "</w:t>
                        </w:r>
                        <w:r>
                          <w:t>Ronsulting.net</w:t>
                        </w:r>
                        <w:r w:rsidRPr="00486D94">
                          <w:t>"</w:t>
                        </w:r>
                      </w:p>
                      <w:p w:rsidR="00486D94" w:rsidRPr="00486D94" w:rsidRDefault="00486D94" w:rsidP="00D62418">
                        <w:pPr>
                          <w:pStyle w:val="Code"/>
                        </w:pPr>
                        <w:r w:rsidRPr="00486D94">
                          <w:t>$password = "</w:t>
                        </w:r>
                        <w:r>
                          <w:t>Secret321</w:t>
                        </w:r>
                        <w:r w:rsidRPr="00486D94">
                          <w:t xml:space="preserve">!" | </w:t>
                        </w:r>
                        <w:proofErr w:type="spellStart"/>
                        <w:r w:rsidRPr="00486D94">
                          <w:t>ConvertTo-SecureString</w:t>
                        </w:r>
                        <w:proofErr w:type="spellEnd"/>
                        <w:r w:rsidRPr="00486D94">
                          <w:t xml:space="preserve"> -</w:t>
                        </w:r>
                        <w:proofErr w:type="spellStart"/>
                        <w:r w:rsidRPr="00486D94">
                          <w:t>asPlainText</w:t>
                        </w:r>
                        <w:proofErr w:type="spellEnd"/>
                        <w:r w:rsidRPr="00486D94">
                          <w:t xml:space="preserve"> -Force</w:t>
                        </w:r>
                      </w:p>
                      <w:p w:rsidR="00486D94" w:rsidRPr="00486D94" w:rsidRDefault="00486D94" w:rsidP="00D62418">
                        <w:pPr>
                          <w:pStyle w:val="Code"/>
                        </w:pPr>
                        <w:r w:rsidRPr="00486D94">
                          <w:t>$username = "$domain\</w:t>
                        </w:r>
                        <w:r>
                          <w:t>Administrator</w:t>
                        </w:r>
                        <w:r w:rsidRPr="00486D94">
                          <w:t xml:space="preserve">" </w:t>
                        </w:r>
                      </w:p>
                      <w:p w:rsidR="00486D94" w:rsidRPr="00486D94" w:rsidRDefault="00486D94" w:rsidP="00D62418">
                        <w:pPr>
                          <w:pStyle w:val="Code"/>
                        </w:pPr>
                        <w:r w:rsidRPr="00486D94">
                          <w:t xml:space="preserve">$credential = New-Object </w:t>
                        </w:r>
                        <w:proofErr w:type="spellStart"/>
                        <w:r w:rsidRPr="00486D94">
                          <w:t>System.Management.Automation.PSCredential</w:t>
                        </w:r>
                        <w:proofErr w:type="spellEnd"/>
                        <w:r w:rsidRPr="00486D94">
                          <w:t>($</w:t>
                        </w:r>
                        <w:proofErr w:type="spellStart"/>
                        <w:r w:rsidRPr="00486D94">
                          <w:t>username,$password</w:t>
                        </w:r>
                        <w:proofErr w:type="spellEnd"/>
                        <w:r w:rsidRPr="00486D94">
                          <w:t>)</w:t>
                        </w:r>
                      </w:p>
                      <w:p w:rsidR="00486D94" w:rsidRPr="00486D94" w:rsidRDefault="00486D94" w:rsidP="00D62418">
                        <w:pPr>
                          <w:pStyle w:val="Code"/>
                        </w:pPr>
                        <w:r w:rsidRPr="00486D94">
                          <w:t>Add-Computer -</w:t>
                        </w:r>
                        <w:proofErr w:type="spellStart"/>
                        <w:r w:rsidRPr="00486D94">
                          <w:t>DomainName</w:t>
                        </w:r>
                        <w:proofErr w:type="spellEnd"/>
                        <w:r w:rsidRPr="00486D94">
                          <w:t xml:space="preserve"> $domain -Credential $credential</w:t>
                        </w:r>
                      </w:p>
                    </w:txbxContent>
                  </v:textbox>
                </v:rect>
                <v:rect id="Rectangle 45" o:spid="_x0000_s1028" style="position:absolute;left:719;width:23317;height:70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2JMQA&#10;AADbAAAADwAAAGRycy9kb3ducmV2LnhtbESPQWvCQBSE74L/YXlCL9JsWrRIzCpaKNqLoLb3Z/Y1&#10;G5p9m2bXGP99VxA8DjPzDZMve1uLjlpfOVbwkqQgiAunKy4VfB0/nmcgfEDWWDsmBVfysFwMBzlm&#10;2l14T90hlCJC2GeowITQZFL6wpBFn7iGOHo/rrUYomxLqVu8RLit5WuavkmLFccFgw29Gyp+D2er&#10;YL/elH/feJztum1xNfjpJuOTU+pp1K/mIAL14RG+t7dawWQKt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diTEAAAA2wAAAA8AAAAAAAAAAAAAAAAAmAIAAGRycy9k&#10;b3ducmV2LnhtbFBLBQYAAAAABAAEAPUAAACJAwAAAAA=&#10;" fillcolor="#1f497d [3215]" stroked="f" strokeweight="2pt">
                  <v:textbox inset="14.4pt,14.4pt,14.4pt,28.8pt">
                    <w:txbxContent>
                      <w:p w:rsidR="00486D94" w:rsidRDefault="00486D94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6" o:spid="_x0000_s1029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lK8UA&#10;AADbAAAADwAAAGRycy9kb3ducmV2LnhtbESPQWuDQBSE74X+h+UVeinJ2lISMVlDKRR6aA4aweuL&#10;+6Ki+1bcTTT/PlsI5DjMzDfMdjebXlxodK1lBe/LCARxZXXLtYLi8LOIQTiPrLG3TAqu5GCXPj9t&#10;MdF24owuua9FgLBLUEHj/ZBI6aqGDLqlHYiDd7KjQR/kWEs94hTgppcfUbSSBlsOCw0O9N1Q1eVn&#10;oyBz0/7tOq+Lszv+rUtfF3Ffdkq9vsxfGxCeZv8I39u/WsHnCv6/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KUrxQAAANsAAAAPAAAAAAAAAAAAAAAAAJgCAABkcnMv&#10;ZG93bnJldi54bWxQSwUGAAAAAAQABAD1AAAAigMAAAAA&#10;" fillcolor="#4f81bd [3204]" stroked="f" strokeweight="2pt">
                  <v:textbox inset="14.4pt,14.4pt,14.4pt,28.8pt">
                    <w:txbxContent>
                      <w:p w:rsidR="00486D94" w:rsidRDefault="00486D94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proofErr w:type="spellStart"/>
      <w:r w:rsidR="00486D94">
        <w:t>Basisinrichting</w:t>
      </w:r>
      <w:proofErr w:type="spellEnd"/>
      <w:r w:rsidR="00486D94">
        <w:t xml:space="preserve"> SQL Server</w:t>
      </w:r>
    </w:p>
    <w:p w:rsidR="003C20A3" w:rsidRDefault="003C20A3" w:rsidP="00D30707">
      <w:pPr>
        <w:pStyle w:val="Lijstalinea"/>
        <w:numPr>
          <w:ilvl w:val="0"/>
          <w:numId w:val="2"/>
        </w:numPr>
      </w:pPr>
      <w:proofErr w:type="spellStart"/>
      <w:r>
        <w:t>DomainJoin</w:t>
      </w:r>
      <w:proofErr w:type="spellEnd"/>
      <w:r>
        <w:t xml:space="preserve"> de RONDB001 aan Ronsulting.net</w:t>
      </w:r>
    </w:p>
    <w:p w:rsidR="00D30707" w:rsidRDefault="00D30707" w:rsidP="00D30707">
      <w:pPr>
        <w:pStyle w:val="Lijstalinea"/>
        <w:numPr>
          <w:ilvl w:val="0"/>
          <w:numId w:val="2"/>
        </w:numPr>
      </w:pPr>
      <w:r>
        <w:t>Installeer .NET3.5 (Vereiste voor SQL Server)</w:t>
      </w:r>
    </w:p>
    <w:p w:rsidR="009F2A28" w:rsidRDefault="009F2A28" w:rsidP="007C5BD7">
      <w:pPr>
        <w:pStyle w:val="Lijstalinea"/>
        <w:numPr>
          <w:ilvl w:val="0"/>
          <w:numId w:val="2"/>
        </w:numPr>
      </w:pPr>
      <w:proofErr w:type="spellStart"/>
      <w:r>
        <w:t>PageFile</w:t>
      </w:r>
      <w:proofErr w:type="spellEnd"/>
      <w:r>
        <w:t xml:space="preserve"> op 2GB instellen</w:t>
      </w:r>
    </w:p>
    <w:p w:rsidR="007C5BD7" w:rsidRDefault="0017673E" w:rsidP="007C5BD7">
      <w:pPr>
        <w:pStyle w:val="Lijstalinea"/>
        <w:numPr>
          <w:ilvl w:val="0"/>
          <w:numId w:val="2"/>
        </w:numPr>
      </w:pPr>
      <w:r>
        <w:t>Geef de server</w:t>
      </w:r>
      <w:r w:rsidR="00572C31">
        <w:t xml:space="preserve"> 5 extra harddisks</w:t>
      </w:r>
      <w:r w:rsidR="00D30707">
        <w:t xml:space="preserve"> (SAS Controller)</w:t>
      </w:r>
      <w:r w:rsidR="00572C31">
        <w:t>.</w:t>
      </w:r>
    </w:p>
    <w:p w:rsidR="009F2A28" w:rsidRDefault="009F2A28" w:rsidP="007C5BD7">
      <w:pPr>
        <w:pStyle w:val="Lijstalinea"/>
        <w:numPr>
          <w:ilvl w:val="0"/>
          <w:numId w:val="2"/>
        </w:numPr>
      </w:pPr>
      <w:r>
        <w:t xml:space="preserve">IT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toevoegen</w:t>
      </w:r>
    </w:p>
    <w:p w:rsidR="00CF316F" w:rsidRDefault="00CF316F" w:rsidP="00CF316F">
      <w:pPr>
        <w:pStyle w:val="Lijstalinea"/>
        <w:numPr>
          <w:ilvl w:val="0"/>
          <w:numId w:val="2"/>
        </w:numPr>
      </w:pPr>
      <w:r>
        <w:t xml:space="preserve">CMD: </w:t>
      </w:r>
      <w:proofErr w:type="spellStart"/>
      <w:r w:rsidRPr="00CF316F">
        <w:t>diskperf</w:t>
      </w:r>
      <w:proofErr w:type="spellEnd"/>
      <w:r w:rsidRPr="00CF316F">
        <w:t xml:space="preserve"> </w:t>
      </w:r>
      <w:r w:rsidR="00B63012">
        <w:t>–</w:t>
      </w:r>
      <w:r w:rsidRPr="00CF316F">
        <w:t>Y</w:t>
      </w:r>
    </w:p>
    <w:p w:rsidR="00B63012" w:rsidRDefault="00B63012" w:rsidP="00CF316F">
      <w:pPr>
        <w:pStyle w:val="Lijstalinea"/>
        <w:numPr>
          <w:ilvl w:val="0"/>
          <w:numId w:val="2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rdp</w:t>
      </w:r>
      <w:proofErr w:type="spellEnd"/>
      <w:r>
        <w:t xml:space="preserve"> voor </w:t>
      </w:r>
      <w:proofErr w:type="spellStart"/>
      <w:r>
        <w:t>authenticated</w:t>
      </w:r>
      <w:proofErr w:type="spellEnd"/>
      <w:r>
        <w:t xml:space="preserve"> users</w:t>
      </w:r>
    </w:p>
    <w:p w:rsidR="00D30707" w:rsidRDefault="00D30707" w:rsidP="00D30707">
      <w:pPr>
        <w:pStyle w:val="Ondertitel"/>
      </w:pPr>
      <w:r>
        <w:t xml:space="preserve">Additionele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Admins</w:t>
      </w:r>
      <w:proofErr w:type="spellEnd"/>
    </w:p>
    <w:p w:rsidR="00572C31" w:rsidRDefault="00572C31" w:rsidP="007C5BD7">
      <w:r>
        <w:t xml:space="preserve">Vanuit de RONDC001 voer de volgende commando’s uit nadat de DB001 herstart is na de </w:t>
      </w:r>
      <w:proofErr w:type="spellStart"/>
      <w:r>
        <w:t>DomainJoin</w:t>
      </w:r>
      <w:proofErr w:type="spellEnd"/>
    </w:p>
    <w:p w:rsidR="00E41D27" w:rsidRDefault="00E41D27" w:rsidP="007C5BD7">
      <w:r>
        <w:t xml:space="preserve">Dit maakt alle IT Afdelingen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op de DB001 en als overdaad ook alle </w:t>
      </w:r>
      <w:proofErr w:type="spellStart"/>
      <w:r>
        <w:t>Sql</w:t>
      </w:r>
      <w:proofErr w:type="spellEnd"/>
      <w:r>
        <w:t xml:space="preserve"> Server managers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(dit zijn ook de IT afdelingen).</w:t>
      </w:r>
    </w:p>
    <w:p w:rsidR="00572C31" w:rsidRPr="00CB36F5" w:rsidRDefault="00572C31" w:rsidP="00D62418">
      <w:pPr>
        <w:pStyle w:val="Code"/>
      </w:pPr>
      <w:r w:rsidRPr="00CB36F5">
        <w:t>C:\Temp\Set-ADAccountasLocalAdministrator.ps1 -Computer RONDB001 -Trustee "Ronsulting.net\Manage All Servers"</w:t>
      </w:r>
    </w:p>
    <w:p w:rsidR="00D30707" w:rsidRPr="00CB36F5" w:rsidRDefault="00D30707" w:rsidP="00D62418">
      <w:pPr>
        <w:pStyle w:val="Code"/>
      </w:pPr>
      <w:r w:rsidRPr="00CB36F5">
        <w:t>C:\Temp\Set-ADAccountasLocalAdministrator.ps1 -Computer RONDB001 -Trustee "Ronsulting.net\Manage SQL Servers"</w:t>
      </w:r>
    </w:p>
    <w:p w:rsidR="009F2A28" w:rsidRPr="00FA365B" w:rsidRDefault="009F2A28" w:rsidP="00CB36F5">
      <w:pPr>
        <w:pStyle w:val="Ondertitel"/>
        <w:rPr>
          <w:lang w:val="en-US"/>
        </w:rPr>
      </w:pPr>
    </w:p>
    <w:p w:rsidR="007C5BD7" w:rsidRPr="00CB36F5" w:rsidRDefault="00CB36F5" w:rsidP="00CB36F5">
      <w:pPr>
        <w:pStyle w:val="Ondertitel"/>
      </w:pPr>
      <w:r w:rsidRPr="00CB36F5">
        <w:t>Schijven in gebruik nemen</w:t>
      </w:r>
    </w:p>
    <w:p w:rsidR="007C5BD7" w:rsidRDefault="00CB36F5">
      <w:r w:rsidRPr="00CB36F5">
        <w:t>4K of 64K NTFS Cluster grootte</w:t>
      </w:r>
      <w:r>
        <w:t>???</w:t>
      </w:r>
    </w:p>
    <w:p w:rsidR="00CB36F5" w:rsidRPr="00E559CF" w:rsidRDefault="00CB36F5" w:rsidP="00CB36F5">
      <w:pPr>
        <w:rPr>
          <w:b/>
          <w:bCs/>
          <w:lang w:val="en-US"/>
        </w:rPr>
      </w:pPr>
      <w:proofErr w:type="spellStart"/>
      <w:r w:rsidRPr="00E559CF">
        <w:rPr>
          <w:b/>
          <w:bCs/>
          <w:lang w:val="en-US"/>
        </w:rPr>
        <w:t>Tabel</w:t>
      </w:r>
      <w:proofErr w:type="spellEnd"/>
      <w:r w:rsidRPr="00E559CF">
        <w:rPr>
          <w:b/>
          <w:bCs/>
          <w:lang w:val="en-US"/>
        </w:rPr>
        <w:t xml:space="preserve"> 1:</w:t>
      </w:r>
    </w:p>
    <w:tbl>
      <w:tblPr>
        <w:tblW w:w="5563" w:type="dxa"/>
        <w:tblLook w:val="04A0" w:firstRow="1" w:lastRow="0" w:firstColumn="1" w:lastColumn="0" w:noHBand="0" w:noVBand="1"/>
      </w:tblPr>
      <w:tblGrid>
        <w:gridCol w:w="603"/>
        <w:gridCol w:w="762"/>
        <w:gridCol w:w="600"/>
        <w:gridCol w:w="1196"/>
        <w:gridCol w:w="1031"/>
        <w:gridCol w:w="1066"/>
        <w:gridCol w:w="1327"/>
      </w:tblGrid>
      <w:tr w:rsidR="008046C6" w:rsidRPr="001D355F" w:rsidTr="008046C6">
        <w:trPr>
          <w:trHeight w:val="331"/>
        </w:trPr>
        <w:tc>
          <w:tcPr>
            <w:tcW w:w="509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  <w:t>Disk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  <w:t>Letter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95B3D7"/>
              <w:right w:val="nil"/>
            </w:tcBorders>
            <w:vAlign w:val="bottom"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  <w:t>SCSI Bus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  <w:t>Volume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  <w:t>Partitie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</w:pPr>
            <w:proofErr w:type="spellStart"/>
            <w:r w:rsidRPr="001D355F"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  <w:t>BlockSize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b/>
                <w:bCs/>
                <w:color w:val="1F497D"/>
                <w:lang w:bidi="th-TH"/>
              </w:rPr>
              <w:t>Schijfruimte</w:t>
            </w:r>
          </w:p>
        </w:tc>
      </w:tr>
      <w:tr w:rsidR="008046C6" w:rsidRPr="001D355F" w:rsidTr="008046C6">
        <w:trPr>
          <w:trHeight w:val="2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C: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0:0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OS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MBR/ NTFS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4K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35GB</w:t>
            </w:r>
          </w:p>
        </w:tc>
      </w:tr>
      <w:tr w:rsidR="008046C6" w:rsidRPr="001D355F" w:rsidTr="008046C6">
        <w:trPr>
          <w:trHeight w:val="2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D: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0:1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Programs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GPT/NTFS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4K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40GB</w:t>
            </w:r>
          </w:p>
        </w:tc>
      </w:tr>
      <w:tr w:rsidR="008046C6" w:rsidRPr="001D355F" w:rsidTr="008046C6">
        <w:trPr>
          <w:trHeight w:val="2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E: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1:0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proofErr w:type="spellStart"/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SQLData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GPT/NTFS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64K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B014B7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100</w:t>
            </w:r>
            <w:r w:rsidR="00CB36F5"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GB</w:t>
            </w:r>
          </w:p>
        </w:tc>
      </w:tr>
      <w:tr w:rsidR="008046C6" w:rsidRPr="001D355F" w:rsidTr="008046C6">
        <w:trPr>
          <w:trHeight w:val="2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L: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2:0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proofErr w:type="spellStart"/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SQLLogs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GPT/NTFS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64k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B014B7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25</w:t>
            </w:r>
            <w:r w:rsidR="00CB36F5"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GB</w:t>
            </w:r>
          </w:p>
        </w:tc>
      </w:tr>
      <w:tr w:rsidR="008046C6" w:rsidRPr="001D355F" w:rsidTr="008046C6">
        <w:trPr>
          <w:trHeight w:val="2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T: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3:0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proofErr w:type="spellStart"/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TempData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GPT/NTFS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64k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55GB</w:t>
            </w:r>
          </w:p>
        </w:tc>
      </w:tr>
      <w:tr w:rsidR="008046C6" w:rsidRPr="001D355F" w:rsidTr="008046C6">
        <w:trPr>
          <w:trHeight w:val="2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H: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3:1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proofErr w:type="spellStart"/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SQLBackups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GPT/NTFS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4k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6F5" w:rsidRPr="001D355F" w:rsidRDefault="00CB36F5" w:rsidP="001A0B3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1D35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60GB</w:t>
            </w:r>
          </w:p>
        </w:tc>
      </w:tr>
    </w:tbl>
    <w:p w:rsidR="00CB36F5" w:rsidRPr="001D355F" w:rsidRDefault="00CB36F5" w:rsidP="00CB36F5"/>
    <w:p w:rsidR="00CB36F5" w:rsidRDefault="00CB36F5" w:rsidP="00CB36F5">
      <w:r>
        <w:t>Met powershell kun je deze makkelijk formatteren:</w:t>
      </w:r>
    </w:p>
    <w:p w:rsidR="008046C6" w:rsidRPr="00FA365B" w:rsidRDefault="008046C6">
      <w:pPr>
        <w:rPr>
          <w:b/>
          <w:bCs/>
        </w:rPr>
      </w:pPr>
      <w:r w:rsidRPr="00FA365B">
        <w:rPr>
          <w:b/>
          <w:bCs/>
        </w:rPr>
        <w:br w:type="page"/>
      </w:r>
    </w:p>
    <w:p w:rsidR="00CB36F5" w:rsidRPr="00355119" w:rsidRDefault="00CB36F5" w:rsidP="00CB36F5">
      <w:pPr>
        <w:rPr>
          <w:b/>
          <w:bCs/>
          <w:lang w:val="en-US"/>
        </w:rPr>
      </w:pPr>
      <w:proofErr w:type="spellStart"/>
      <w:r w:rsidRPr="00355119">
        <w:rPr>
          <w:b/>
          <w:bCs/>
          <w:lang w:val="en-US"/>
        </w:rPr>
        <w:t>Powershell</w:t>
      </w:r>
      <w:proofErr w:type="spellEnd"/>
      <w:r w:rsidRPr="00355119">
        <w:rPr>
          <w:b/>
          <w:bCs/>
          <w:lang w:val="en-US"/>
        </w:rPr>
        <w:t xml:space="preserve"> Script: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7F00"/>
          <w:sz w:val="16"/>
          <w:szCs w:val="16"/>
          <w:lang w:val="en-US" w:bidi="th-TH"/>
        </w:rPr>
        <w:t>## Change DVD Rom Drive Letter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CDDrive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(</w:t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Get-</w:t>
      </w:r>
      <w:proofErr w:type="spellStart"/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WmiObject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-Class Win32_CDRomDrive).drive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"Z:"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7F00"/>
          <w:sz w:val="16"/>
          <w:szCs w:val="16"/>
          <w:lang w:val="en-US" w:bidi="th-TH"/>
        </w:rPr>
        <w:t>#---------------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7F00"/>
          <w:sz w:val="16"/>
          <w:szCs w:val="16"/>
          <w:lang w:val="en-US" w:bidi="th-TH"/>
        </w:rPr>
        <w:t># Changing the Drive Letter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7F00"/>
          <w:sz w:val="16"/>
          <w:szCs w:val="16"/>
          <w:lang w:val="en-US" w:bidi="th-TH"/>
        </w:rPr>
        <w:t>#----------------------------------------------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7F00"/>
          <w:sz w:val="16"/>
          <w:szCs w:val="16"/>
          <w:lang w:val="en-US" w:bidi="th-TH"/>
        </w:rPr>
        <w:t>#Retrieve the Volume Name for the CD Drive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MountPoint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(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mountvol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CDDrive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/l).Trim()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7F00"/>
          <w:sz w:val="16"/>
          <w:szCs w:val="16"/>
          <w:lang w:val="en-US" w:bidi="th-TH"/>
        </w:rPr>
        <w:t>#Remove the current drive mount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mountvol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CDDrive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/d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7F00"/>
          <w:sz w:val="16"/>
          <w:szCs w:val="16"/>
          <w:lang w:val="en-US" w:bidi="th-TH"/>
        </w:rPr>
        <w:t>#Create a new drive mount based on the new drive letter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mountvol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MountPoint</w:t>
      </w:r>
      <w:proofErr w:type="spellEnd"/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7F00"/>
          <w:sz w:val="16"/>
          <w:szCs w:val="16"/>
          <w:lang w:val="en-US" w:bidi="th-TH"/>
        </w:rPr>
        <w:t>## Get Offline disks, format and label them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$Disks = Get-Disk | </w:t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Where-Object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{$_.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operationalstatus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-ne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"Online"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-and $_.Number -ne </w:t>
      </w:r>
      <w:r w:rsidRPr="009F2A28">
        <w:rPr>
          <w:rFonts w:ascii="Consolas" w:hAnsi="Consolas" w:cs="Consolas"/>
          <w:color w:val="007F7F"/>
          <w:sz w:val="16"/>
          <w:szCs w:val="16"/>
          <w:lang w:val="en-US" w:bidi="th-TH"/>
        </w:rPr>
        <w:t>0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-and $_.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PartitionStyle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eq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"RAW"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} | </w:t>
      </w:r>
      <w:r w:rsidRPr="009F2A28">
        <w:rPr>
          <w:rFonts w:ascii="Consolas" w:hAnsi="Consolas" w:cs="Consolas"/>
          <w:color w:val="008080"/>
          <w:sz w:val="16"/>
          <w:szCs w:val="16"/>
          <w:lang w:val="en-US" w:bidi="th-TH"/>
        </w:rPr>
        <w:t>Sort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Number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proofErr w:type="spellStart"/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Foreach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($Disk </w:t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in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$Disks) {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switch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($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){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    </w:t>
      </w:r>
      <w:r w:rsidRPr="009F2A28">
        <w:rPr>
          <w:rFonts w:ascii="Consolas" w:hAnsi="Consolas" w:cs="Consolas"/>
          <w:color w:val="007F7F"/>
          <w:sz w:val="16"/>
          <w:szCs w:val="16"/>
          <w:lang w:val="en-US" w:bidi="th-TH"/>
        </w:rPr>
        <w:t>1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{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"D"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"Programs"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Initialize-Disk -Number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PartitionStyle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GPT 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New-Partition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UseMaximumSize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Format-Volume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FileSystem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NTFS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ShortFileNameSupport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$False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NewFileSystemLabel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-Confirm:$False -Force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break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}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    </w:t>
      </w:r>
      <w:r w:rsidRPr="009F2A28">
        <w:rPr>
          <w:rFonts w:ascii="Consolas" w:hAnsi="Consolas" w:cs="Consolas"/>
          <w:color w:val="007F7F"/>
          <w:sz w:val="16"/>
          <w:szCs w:val="16"/>
          <w:lang w:val="en-US" w:bidi="th-TH"/>
        </w:rPr>
        <w:t>2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{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"E"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</w:t>
      </w:r>
      <w:proofErr w:type="spellStart"/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SQLData</w:t>
      </w:r>
      <w:proofErr w:type="spellEnd"/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Initialize-Disk -Number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PartitionStyle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GPT 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New-Partition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UseMaximumSize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Format-Volume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FileSystem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NTFS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ShortFileNameSupport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$False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NewFileSystemLabel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AllocationUnitSize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</w:t>
      </w:r>
      <w:r w:rsidRPr="009F2A28">
        <w:rPr>
          <w:rFonts w:ascii="Consolas" w:hAnsi="Consolas" w:cs="Consolas"/>
          <w:color w:val="007F7F"/>
          <w:sz w:val="16"/>
          <w:szCs w:val="16"/>
          <w:lang w:val="en-US" w:bidi="th-TH"/>
        </w:rPr>
        <w:t>65536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-Confirm:$False -Force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break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}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    </w:t>
      </w:r>
      <w:r w:rsidRPr="009F2A28">
        <w:rPr>
          <w:rFonts w:ascii="Consolas" w:hAnsi="Consolas" w:cs="Consolas"/>
          <w:color w:val="007F7F"/>
          <w:sz w:val="16"/>
          <w:szCs w:val="16"/>
          <w:lang w:val="en-US" w:bidi="th-TH"/>
        </w:rPr>
        <w:t>3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{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"L"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</w:t>
      </w:r>
      <w:proofErr w:type="spellStart"/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SQLLogs</w:t>
      </w:r>
      <w:proofErr w:type="spellEnd"/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Initialize-Disk -Number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PartitionStyle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GPT 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New-Partition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UseMaximumSize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Format-Volume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FileSystem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NTFS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ShortFileNameSupport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$False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NewFileSystemLabel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AllocationUnitSize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</w:t>
      </w:r>
      <w:r w:rsidRPr="009F2A28">
        <w:rPr>
          <w:rFonts w:ascii="Consolas" w:hAnsi="Consolas" w:cs="Consolas"/>
          <w:color w:val="007F7F"/>
          <w:sz w:val="16"/>
          <w:szCs w:val="16"/>
          <w:lang w:val="en-US" w:bidi="th-TH"/>
        </w:rPr>
        <w:t>65536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-Confirm:$False -Force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break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}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    </w:t>
      </w:r>
      <w:r w:rsidRPr="009F2A28">
        <w:rPr>
          <w:rFonts w:ascii="Consolas" w:hAnsi="Consolas" w:cs="Consolas"/>
          <w:color w:val="007F7F"/>
          <w:sz w:val="16"/>
          <w:szCs w:val="16"/>
          <w:lang w:val="en-US" w:bidi="th-TH"/>
        </w:rPr>
        <w:t>4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{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"T"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</w:t>
      </w:r>
      <w:proofErr w:type="spellStart"/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TempData</w:t>
      </w:r>
      <w:proofErr w:type="spellEnd"/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Initialize-Disk -Number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PartitionStyle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GPT 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New-Partition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UseMaximumSize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Format-Volume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FileSystem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NTFS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ShortFileNameSupport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$False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NewFileSystemLabel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AllocationUnitSize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</w:t>
      </w:r>
      <w:r w:rsidRPr="009F2A28">
        <w:rPr>
          <w:rFonts w:ascii="Consolas" w:hAnsi="Consolas" w:cs="Consolas"/>
          <w:color w:val="007F7F"/>
          <w:sz w:val="16"/>
          <w:szCs w:val="16"/>
          <w:lang w:val="en-US" w:bidi="th-TH"/>
        </w:rPr>
        <w:t>65536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-Confirm:$False -Force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break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}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    </w:t>
      </w:r>
      <w:r w:rsidRPr="009F2A28">
        <w:rPr>
          <w:rFonts w:ascii="Consolas" w:hAnsi="Consolas" w:cs="Consolas"/>
          <w:color w:val="007F7F"/>
          <w:sz w:val="16"/>
          <w:szCs w:val="16"/>
          <w:lang w:val="en-US" w:bidi="th-TH"/>
        </w:rPr>
        <w:t>5</w:t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{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"H"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</w:t>
      </w:r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</w:t>
      </w:r>
      <w:proofErr w:type="spellStart"/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SQLBackups</w:t>
      </w:r>
      <w:proofErr w:type="spellEnd"/>
      <w:r w:rsidRPr="009F2A28">
        <w:rPr>
          <w:rFonts w:ascii="Consolas" w:hAnsi="Consolas" w:cs="Consolas"/>
          <w:color w:val="7F007F"/>
          <w:sz w:val="16"/>
          <w:szCs w:val="16"/>
          <w:lang w:val="en-US" w:bidi="th-TH"/>
        </w:rPr>
        <w:t>"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Initialize-Disk -Number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PartitionStyle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GPT 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New-Partition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Disk.Number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UseMaximumSize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Format-Volume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FileSystem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NTFS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ShortFileNameSupport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$False -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NewFileSystemLabel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DiskLabel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-Confirm:$False -Force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break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}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    default {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$</w:t>
      </w:r>
      <w:proofErr w:type="spellStart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>DriveLetter</w:t>
      </w:r>
      <w:proofErr w:type="spellEnd"/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 xml:space="preserve"> = $null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EF"/>
          <w:sz w:val="16"/>
          <w:szCs w:val="16"/>
          <w:lang w:val="en-US" w:bidi="th-TH"/>
        </w:rPr>
        <w:t>break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  <w:t>}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val="en-US" w:bidi="th-TH"/>
        </w:rPr>
        <w:tab/>
      </w:r>
      <w:r w:rsidRPr="009F2A28">
        <w:rPr>
          <w:rFonts w:ascii="Consolas" w:hAnsi="Consolas" w:cs="Consolas"/>
          <w:color w:val="000000"/>
          <w:sz w:val="16"/>
          <w:szCs w:val="16"/>
          <w:lang w:bidi="th-TH"/>
        </w:rPr>
        <w:t>}</w:t>
      </w:r>
    </w:p>
    <w:p w:rsidR="00D62418" w:rsidRPr="009F2A2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bidi="th-TH"/>
        </w:rPr>
      </w:pPr>
      <w:r w:rsidRPr="009F2A28">
        <w:rPr>
          <w:rFonts w:ascii="Consolas" w:hAnsi="Consolas" w:cs="Consolas"/>
          <w:color w:val="000000"/>
          <w:sz w:val="16"/>
          <w:szCs w:val="16"/>
          <w:lang w:bidi="th-TH"/>
        </w:rPr>
        <w:t>}</w:t>
      </w:r>
    </w:p>
    <w:p w:rsidR="00CB36F5" w:rsidRPr="009F2A28" w:rsidRDefault="00D62418" w:rsidP="00D62418">
      <w:pPr>
        <w:rPr>
          <w:sz w:val="18"/>
          <w:szCs w:val="18"/>
        </w:rPr>
      </w:pPr>
      <w:r w:rsidRPr="009F2A28">
        <w:rPr>
          <w:rFonts w:ascii="Consolas" w:hAnsi="Consolas" w:cs="Consolas"/>
          <w:color w:val="007F00"/>
          <w:sz w:val="16"/>
          <w:szCs w:val="16"/>
          <w:lang w:bidi="th-TH"/>
        </w:rPr>
        <w:t>###########################################</w:t>
      </w:r>
    </w:p>
    <w:p w:rsidR="00CB36F5" w:rsidRDefault="008046C6" w:rsidP="008046C6">
      <w:pPr>
        <w:pStyle w:val="Ondertitel"/>
      </w:pPr>
      <w:r>
        <w:t xml:space="preserve">.NET 3.5 installeren (zie Aanmaken VBS </w:t>
      </w:r>
      <w:proofErr w:type="spellStart"/>
      <w:r>
        <w:t>Sql</w:t>
      </w:r>
      <w:proofErr w:type="spellEnd"/>
      <w:r>
        <w:t xml:space="preserve"> Server)</w:t>
      </w:r>
    </w:p>
    <w:p w:rsidR="008046C6" w:rsidRPr="008046C6" w:rsidRDefault="008046C6">
      <w:pPr>
        <w:rPr>
          <w:lang w:val="en-US"/>
        </w:rPr>
      </w:pPr>
      <w:proofErr w:type="spellStart"/>
      <w:r w:rsidRPr="008046C6">
        <w:rPr>
          <w:lang w:val="en-US"/>
        </w:rPr>
        <w:t>PoSh</w:t>
      </w:r>
      <w:proofErr w:type="spellEnd"/>
      <w:r w:rsidRPr="008046C6">
        <w:rPr>
          <w:lang w:val="en-US"/>
        </w:rPr>
        <w:t xml:space="preserve">: </w:t>
      </w:r>
      <w:r w:rsidRPr="008046C6">
        <w:rPr>
          <w:rStyle w:val="CodeChar"/>
        </w:rPr>
        <w:t>Install-</w:t>
      </w:r>
      <w:proofErr w:type="spellStart"/>
      <w:r w:rsidRPr="008046C6">
        <w:rPr>
          <w:rStyle w:val="CodeChar"/>
        </w:rPr>
        <w:t>WindowsFeature</w:t>
      </w:r>
      <w:proofErr w:type="spellEnd"/>
      <w:r w:rsidRPr="008046C6">
        <w:rPr>
          <w:rStyle w:val="CodeChar"/>
        </w:rPr>
        <w:t xml:space="preserve"> NET-</w:t>
      </w:r>
      <w:proofErr w:type="spellStart"/>
      <w:r w:rsidRPr="008046C6">
        <w:rPr>
          <w:rStyle w:val="CodeChar"/>
        </w:rPr>
        <w:t>FrameWork</w:t>
      </w:r>
      <w:proofErr w:type="spellEnd"/>
      <w:r w:rsidRPr="008046C6">
        <w:rPr>
          <w:rStyle w:val="CodeChar"/>
        </w:rPr>
        <w:t>-Core</w:t>
      </w:r>
    </w:p>
    <w:p w:rsidR="00CB36F5" w:rsidRDefault="00CB36F5">
      <w:pPr>
        <w:rPr>
          <w:lang w:val="en-US"/>
        </w:rPr>
      </w:pPr>
    </w:p>
    <w:p w:rsidR="008046C6" w:rsidRDefault="008046C6" w:rsidP="00D62418">
      <w:pPr>
        <w:pStyle w:val="Ondertitel"/>
        <w:rPr>
          <w:lang w:val="en-US"/>
        </w:rPr>
      </w:pPr>
      <w:r>
        <w:rPr>
          <w:lang w:val="en-US"/>
        </w:rPr>
        <w:t xml:space="preserve">AD Service Accounts </w:t>
      </w:r>
      <w:proofErr w:type="spellStart"/>
      <w:r>
        <w:rPr>
          <w:lang w:val="en-US"/>
        </w:rPr>
        <w:t>inrichten</w:t>
      </w:r>
      <w:proofErr w:type="spellEnd"/>
    </w:p>
    <w:p w:rsidR="008046C6" w:rsidRPr="00FA365B" w:rsidRDefault="008046C6">
      <w:pPr>
        <w:rPr>
          <w:rStyle w:val="Subtielebenadrukking"/>
          <w:lang w:val="en-US"/>
        </w:rPr>
      </w:pPr>
      <w:r w:rsidRPr="00FA365B">
        <w:rPr>
          <w:rStyle w:val="Subtielebenadrukking"/>
          <w:lang w:val="en-US"/>
        </w:rPr>
        <w:t>Op DC001</w:t>
      </w:r>
      <w:r w:rsidR="0053269C" w:rsidRPr="00FA365B">
        <w:rPr>
          <w:rStyle w:val="Subtielebenadrukking"/>
          <w:lang w:val="en-US"/>
        </w:rPr>
        <w:t xml:space="preserve"> met </w:t>
      </w:r>
      <w:proofErr w:type="spellStart"/>
      <w:r w:rsidR="0053269C" w:rsidRPr="00FA365B">
        <w:rPr>
          <w:rStyle w:val="Subtielebenadrukking"/>
          <w:lang w:val="en-US"/>
        </w:rPr>
        <w:t>PoSh</w:t>
      </w:r>
      <w:proofErr w:type="spellEnd"/>
      <w:r w:rsidRPr="00FA365B">
        <w:rPr>
          <w:rStyle w:val="Subtielebenadrukking"/>
          <w:lang w:val="en-US"/>
        </w:rPr>
        <w:t>: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 w:rsidRPr="00D62418">
        <w:rPr>
          <w:rStyle w:val="CodeChar"/>
        </w:rPr>
        <w:t>$HOSTS</w:t>
      </w:r>
      <w:r>
        <w:rPr>
          <w:rFonts w:ascii="Consolas" w:hAnsi="Consolas" w:cs="Consolas"/>
          <w:sz w:val="20"/>
          <w:szCs w:val="20"/>
          <w:lang w:val="en-US" w:bidi="th-TH"/>
        </w:rPr>
        <w:t xml:space="preserve"> = @(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"RONDB001"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)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20"/>
          <w:szCs w:val="20"/>
          <w:lang w:val="en-US" w:bidi="th-TH"/>
        </w:rPr>
      </w:pPr>
      <w:r>
        <w:rPr>
          <w:rFonts w:ascii="Consolas" w:hAnsi="Consolas" w:cs="Consolas"/>
          <w:color w:val="007F00"/>
          <w:sz w:val="20"/>
          <w:szCs w:val="20"/>
          <w:lang w:val="en-US" w:bidi="th-TH"/>
        </w:rPr>
        <w:t>## Loop through Hosts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$HOSTS | </w:t>
      </w:r>
      <w:proofErr w:type="spellStart"/>
      <w:r>
        <w:rPr>
          <w:rFonts w:ascii="Consolas" w:hAnsi="Consolas" w:cs="Consolas"/>
          <w:color w:val="0000EF"/>
          <w:sz w:val="20"/>
          <w:szCs w:val="20"/>
          <w:lang w:val="en-US" w:bidi="th-TH"/>
        </w:rPr>
        <w:t>Foreach</w:t>
      </w:r>
      <w:proofErr w:type="spellEnd"/>
      <w:r>
        <w:rPr>
          <w:rFonts w:ascii="Consolas" w:hAnsi="Consolas" w:cs="Consolas"/>
          <w:color w:val="0000EF"/>
          <w:sz w:val="20"/>
          <w:szCs w:val="20"/>
          <w:lang w:val="en-US" w:bidi="th-TH"/>
        </w:rPr>
        <w:t>-Object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{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20"/>
          <w:szCs w:val="20"/>
          <w:lang w:val="en-US" w:bidi="th-TH"/>
        </w:rPr>
      </w:pPr>
      <w:r>
        <w:rPr>
          <w:rFonts w:ascii="Consolas" w:hAnsi="Consolas" w:cs="Consolas"/>
          <w:color w:val="007F00"/>
          <w:sz w:val="20"/>
          <w:szCs w:val="20"/>
          <w:lang w:val="en-US" w:bidi="th-TH"/>
        </w:rPr>
        <w:t># Note:</w:t>
      </w:r>
      <w:r w:rsidR="009F2A28">
        <w:rPr>
          <w:rFonts w:ascii="Consolas" w:hAnsi="Consolas" w:cs="Consolas"/>
          <w:color w:val="007F00"/>
          <w:sz w:val="20"/>
          <w:szCs w:val="20"/>
          <w:lang w:val="en-US" w:bidi="th-TH"/>
        </w:rPr>
        <w:t xml:space="preserve"> 2012R2 specific commands (remov</w:t>
      </w:r>
      <w:r>
        <w:rPr>
          <w:rFonts w:ascii="Consolas" w:hAnsi="Consolas" w:cs="Consolas"/>
          <w:color w:val="007F00"/>
          <w:sz w:val="20"/>
          <w:szCs w:val="20"/>
          <w:lang w:val="en-US" w:bidi="th-TH"/>
        </w:rPr>
        <w:t>e -</w:t>
      </w:r>
      <w:proofErr w:type="spellStart"/>
      <w:r>
        <w:rPr>
          <w:rFonts w:ascii="Consolas" w:hAnsi="Consolas" w:cs="Consolas"/>
          <w:color w:val="007F00"/>
          <w:sz w:val="20"/>
          <w:szCs w:val="20"/>
          <w:lang w:val="en-US" w:bidi="th-TH"/>
        </w:rPr>
        <w:t>RestrictToSingleComputer</w:t>
      </w:r>
      <w:proofErr w:type="spellEnd"/>
      <w:r>
        <w:rPr>
          <w:rFonts w:ascii="Consolas" w:hAnsi="Consolas" w:cs="Consolas"/>
          <w:color w:val="007F00"/>
          <w:sz w:val="20"/>
          <w:szCs w:val="20"/>
          <w:lang w:val="en-US" w:bidi="th-TH"/>
        </w:rPr>
        <w:t xml:space="preserve"> for 2008R2)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New-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ADServiceAccount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RestrictToSingleComputer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"$($_)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Sr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-Enabled $true -Path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 xml:space="preserve">"OU=Service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Accounts,OU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=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ServerManagement,DC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=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Ronsulting,DC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=net"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ServicePrincipalNames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"MSSQLSVC/$($_):1433"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,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"MSSQLSVC/$($_).ronsulting.net:1433"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-Description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"$($_) SQL Server DB Engine Service Account"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New-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ADServiceAccount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RestrictToSingleComputer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"$($_)Ag"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-Enabled $true -Path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 xml:space="preserve">"OU=Service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Accounts,OU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=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ServerManagement,DC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=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Ronsulting,DC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=net"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-Description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"$($_) SQL Server Agent Service Account"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EF"/>
          <w:sz w:val="20"/>
          <w:szCs w:val="20"/>
          <w:lang w:val="en-US" w:bidi="th-TH"/>
        </w:rPr>
        <w:t>Write-Host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Aanmaken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serviceaccount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 xml:space="preserve"> $($_)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Sr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voor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 xml:space="preserve"> server $($_)"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Add-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ADComputerServiceAccount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-Identity $_ 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ServiceAccount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"$($_)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Sr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EF"/>
          <w:sz w:val="20"/>
          <w:szCs w:val="20"/>
          <w:lang w:val="en-US" w:bidi="th-TH"/>
        </w:rPr>
        <w:t>Write-Host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Aanmaken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serviceaccount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 xml:space="preserve"> $($_)Ag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voor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 xml:space="preserve"> server $($_)"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Add-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ADComputerServiceAccount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-Identity $_ 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ServiceAccount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"$($_)Ag"</w:t>
      </w:r>
    </w:p>
    <w:p w:rsidR="00D62418" w:rsidRP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h-TH"/>
        </w:rPr>
      </w:pPr>
      <w:r w:rsidRPr="00D62418">
        <w:rPr>
          <w:rFonts w:ascii="Consolas" w:hAnsi="Consolas" w:cs="Consolas"/>
          <w:color w:val="0000EF"/>
          <w:sz w:val="20"/>
          <w:szCs w:val="20"/>
          <w:lang w:bidi="th-TH"/>
        </w:rPr>
        <w:t>Write-Host</w:t>
      </w:r>
      <w:r w:rsidRPr="00D62418">
        <w:rPr>
          <w:rFonts w:ascii="Consolas" w:hAnsi="Consolas" w:cs="Consolas"/>
          <w:color w:val="000000"/>
          <w:sz w:val="20"/>
          <w:szCs w:val="20"/>
          <w:lang w:bidi="th-TH"/>
        </w:rPr>
        <w:t xml:space="preserve"> </w:t>
      </w:r>
      <w:r w:rsidRPr="00D62418">
        <w:rPr>
          <w:rFonts w:ascii="Consolas" w:hAnsi="Consolas" w:cs="Consolas"/>
          <w:color w:val="7F007F"/>
          <w:sz w:val="20"/>
          <w:szCs w:val="20"/>
          <w:lang w:bidi="th-TH"/>
        </w:rPr>
        <w:t>"1 minuutje wachten op AD replicatie"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EF"/>
          <w:sz w:val="20"/>
          <w:szCs w:val="20"/>
          <w:lang w:val="en-US" w:bidi="th-TH"/>
        </w:rPr>
        <w:t>Start-Sleep</w:t>
      </w: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-Seconds </w:t>
      </w:r>
      <w:r>
        <w:rPr>
          <w:rFonts w:ascii="Consolas" w:hAnsi="Consolas" w:cs="Consolas"/>
          <w:color w:val="007F7F"/>
          <w:sz w:val="20"/>
          <w:szCs w:val="20"/>
          <w:lang w:val="en-US" w:bidi="th-TH"/>
        </w:rPr>
        <w:t>10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F00"/>
          <w:sz w:val="20"/>
          <w:szCs w:val="20"/>
          <w:lang w:val="en-US" w:bidi="th-TH"/>
        </w:rPr>
      </w:pPr>
      <w:r>
        <w:rPr>
          <w:rFonts w:ascii="Consolas" w:hAnsi="Consolas" w:cs="Consolas"/>
          <w:color w:val="007F00"/>
          <w:sz w:val="20"/>
          <w:szCs w:val="20"/>
          <w:lang w:val="en-US" w:bidi="th-TH"/>
        </w:rPr>
        <w:t>#Trusting Accounts for AD Delegation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. C:\Temp\trustForDelegation.ps1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"$($_)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Sr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. C:\Temp\trustForDelegation.ps1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"$($_)Ag"</w:t>
      </w:r>
    </w:p>
    <w:p w:rsidR="00D62418" w:rsidRPr="00D62418" w:rsidRDefault="00D62418" w:rsidP="00D6241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}</w:t>
      </w:r>
    </w:p>
    <w:p w:rsidR="00D62418" w:rsidRPr="00D62418" w:rsidRDefault="00D62418">
      <w:pPr>
        <w:rPr>
          <w:rStyle w:val="Subtielebenadrukking"/>
          <w:lang w:val="en-US"/>
        </w:rPr>
      </w:pPr>
      <w:r w:rsidRPr="00D62418">
        <w:rPr>
          <w:rStyle w:val="Subtielebenadrukking"/>
          <w:lang w:val="en-US"/>
        </w:rPr>
        <w:t xml:space="preserve">Op DB001 met </w:t>
      </w:r>
      <w:proofErr w:type="spellStart"/>
      <w:r w:rsidRPr="00D62418">
        <w:rPr>
          <w:rStyle w:val="Subtielebenadrukking"/>
          <w:lang w:val="en-US"/>
        </w:rPr>
        <w:t>PoSh</w:t>
      </w:r>
      <w:proofErr w:type="spellEnd"/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h-TH"/>
        </w:rPr>
      </w:pPr>
      <w:r>
        <w:rPr>
          <w:rFonts w:ascii="Consolas" w:hAnsi="Consolas" w:cs="Consolas"/>
          <w:sz w:val="20"/>
          <w:szCs w:val="20"/>
          <w:lang w:val="en-US" w:bidi="th-TH"/>
        </w:rPr>
        <w:t>Install-</w:t>
      </w:r>
      <w:proofErr w:type="spellStart"/>
      <w:r>
        <w:rPr>
          <w:rFonts w:ascii="Consolas" w:hAnsi="Consolas" w:cs="Consolas"/>
          <w:sz w:val="20"/>
          <w:szCs w:val="20"/>
          <w:lang w:val="en-US" w:bidi="th-TH"/>
        </w:rPr>
        <w:t>WindowsFeature</w:t>
      </w:r>
      <w:proofErr w:type="spellEnd"/>
      <w:r>
        <w:rPr>
          <w:rFonts w:ascii="Consolas" w:hAnsi="Consolas" w:cs="Consolas"/>
          <w:sz w:val="20"/>
          <w:szCs w:val="20"/>
          <w:lang w:val="en-US" w:bidi="th-TH"/>
        </w:rPr>
        <w:t xml:space="preserve"> RSAT-AD-PowerShell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sz w:val="20"/>
          <w:szCs w:val="20"/>
          <w:lang w:val="en-US" w:bidi="th-TH"/>
        </w:rPr>
        <w:t>Install-</w:t>
      </w:r>
      <w:proofErr w:type="spellStart"/>
      <w:r>
        <w:rPr>
          <w:rFonts w:ascii="Consolas" w:hAnsi="Consolas" w:cs="Consolas"/>
          <w:sz w:val="20"/>
          <w:szCs w:val="20"/>
          <w:lang w:val="en-US" w:bidi="th-TH"/>
        </w:rPr>
        <w:t>ADServiceAccount</w:t>
      </w:r>
      <w:proofErr w:type="spellEnd"/>
      <w:r>
        <w:rPr>
          <w:rFonts w:ascii="Consolas" w:hAnsi="Consolas" w:cs="Consolas"/>
          <w:sz w:val="20"/>
          <w:szCs w:val="20"/>
          <w:lang w:val="en-US" w:bidi="th-TH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ENV:Computername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)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Sr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</w:t>
      </w:r>
    </w:p>
    <w:p w:rsidR="00D62418" w:rsidRDefault="00D62418" w:rsidP="00D62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Install-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>ADServiceAccount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"$($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ENV:Computername</w:t>
      </w:r>
      <w:proofErr w:type="spellEnd"/>
      <w:r>
        <w:rPr>
          <w:rFonts w:ascii="Consolas" w:hAnsi="Consolas" w:cs="Consolas"/>
          <w:color w:val="7F007F"/>
          <w:sz w:val="20"/>
          <w:szCs w:val="20"/>
          <w:lang w:val="en-US" w:bidi="th-TH"/>
        </w:rPr>
        <w:t>)Ag"</w:t>
      </w:r>
    </w:p>
    <w:p w:rsidR="00D62418" w:rsidRPr="00FA365B" w:rsidRDefault="00D62418" w:rsidP="00D62418">
      <w:pPr>
        <w:rPr>
          <w:lang w:val="en-US"/>
        </w:rPr>
      </w:pPr>
      <w:r w:rsidRPr="00FA365B">
        <w:rPr>
          <w:rFonts w:ascii="Consolas" w:hAnsi="Consolas" w:cs="Consolas"/>
          <w:color w:val="000000"/>
          <w:sz w:val="20"/>
          <w:szCs w:val="20"/>
          <w:lang w:val="en-US" w:bidi="th-TH"/>
        </w:rPr>
        <w:t>Remove-</w:t>
      </w:r>
      <w:proofErr w:type="spellStart"/>
      <w:r w:rsidRPr="00FA365B">
        <w:rPr>
          <w:rFonts w:ascii="Consolas" w:hAnsi="Consolas" w:cs="Consolas"/>
          <w:color w:val="000000"/>
          <w:sz w:val="20"/>
          <w:szCs w:val="20"/>
          <w:lang w:val="en-US" w:bidi="th-TH"/>
        </w:rPr>
        <w:t>WindowsFeature</w:t>
      </w:r>
      <w:proofErr w:type="spellEnd"/>
      <w:r w:rsidRPr="00FA365B"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RSAT-AD-PowerShell</w:t>
      </w:r>
    </w:p>
    <w:p w:rsidR="00D62418" w:rsidRPr="00FA365B" w:rsidRDefault="009F2A28">
      <w:pPr>
        <w:rPr>
          <w:rStyle w:val="Subtielebenadrukking"/>
          <w:lang w:val="en-US"/>
        </w:rPr>
      </w:pPr>
      <w:r w:rsidRPr="00FA365B">
        <w:rPr>
          <w:rStyle w:val="Subtielebenadrukking"/>
          <w:lang w:val="en-US"/>
        </w:rPr>
        <w:t xml:space="preserve">Service Account </w:t>
      </w:r>
      <w:proofErr w:type="spellStart"/>
      <w:r w:rsidRPr="00FA365B">
        <w:rPr>
          <w:rStyle w:val="Subtielebenadrukking"/>
          <w:lang w:val="en-US"/>
        </w:rPr>
        <w:t>rechten</w:t>
      </w:r>
      <w:proofErr w:type="spellEnd"/>
    </w:p>
    <w:p w:rsidR="009F2A28" w:rsidRDefault="009F2A28">
      <w:r>
        <w:t xml:space="preserve">Geef het </w:t>
      </w:r>
      <w:proofErr w:type="spellStart"/>
      <w:r>
        <w:t>Managed</w:t>
      </w:r>
      <w:proofErr w:type="spellEnd"/>
      <w:r>
        <w:t xml:space="preserve"> Service Account voor de server (RONDB001</w:t>
      </w:r>
      <w:r w:rsidRPr="009F2A28">
        <w:rPr>
          <w:b/>
          <w:bCs/>
        </w:rPr>
        <w:t>Sr</w:t>
      </w:r>
      <w:r>
        <w:rPr>
          <w:b/>
          <w:bCs/>
        </w:rPr>
        <w:t>$</w:t>
      </w:r>
      <w:r>
        <w:t>) de benodigde rechten op de lokale server:</w:t>
      </w:r>
    </w:p>
    <w:p w:rsidR="009F2A28" w:rsidRPr="00FA365B" w:rsidRDefault="009F2A28" w:rsidP="009F2A28">
      <w:pPr>
        <w:pStyle w:val="Lijstalinea"/>
        <w:numPr>
          <w:ilvl w:val="0"/>
          <w:numId w:val="3"/>
        </w:numPr>
        <w:rPr>
          <w:lang w:val="en-US"/>
        </w:rPr>
      </w:pPr>
      <w:r w:rsidRPr="00FA365B">
        <w:rPr>
          <w:lang w:val="en-US"/>
        </w:rPr>
        <w:t>Perform Volume Maintenance Tasks (a.k.a. Instant File Initialization)</w:t>
      </w:r>
    </w:p>
    <w:p w:rsidR="009F2A28" w:rsidRPr="009F2A28" w:rsidRDefault="009F2A28" w:rsidP="009F2A28">
      <w:pPr>
        <w:pStyle w:val="Lijstalinea"/>
        <w:numPr>
          <w:ilvl w:val="0"/>
          <w:numId w:val="3"/>
        </w:numPr>
      </w:pPr>
      <w:r>
        <w:t>Lock Pages in Memory</w:t>
      </w:r>
    </w:p>
    <w:p w:rsidR="00CB36F5" w:rsidRDefault="008046C6">
      <w:pPr>
        <w:rPr>
          <w:rStyle w:val="Subtielebenadrukking"/>
        </w:rPr>
      </w:pPr>
      <w:r w:rsidRPr="009F2A28">
        <w:rPr>
          <w:rStyle w:val="Subtielebenadrukking"/>
        </w:rPr>
        <w:t>SQL Installeren</w:t>
      </w:r>
      <w:r w:rsidR="009F2A28">
        <w:rPr>
          <w:rStyle w:val="Subtielebenadrukking"/>
        </w:rPr>
        <w:t xml:space="preserve"> (niet geschikt voor een </w:t>
      </w:r>
      <w:proofErr w:type="spellStart"/>
      <w:r w:rsidR="009F2A28">
        <w:rPr>
          <w:rStyle w:val="Subtielebenadrukking"/>
        </w:rPr>
        <w:t>Sharepoint</w:t>
      </w:r>
      <w:proofErr w:type="spellEnd"/>
      <w:r w:rsidR="009F2A28">
        <w:rPr>
          <w:rStyle w:val="Subtielebenadrukking"/>
        </w:rPr>
        <w:t xml:space="preserve"> omgeving i.v.m. Collation)</w:t>
      </w:r>
    </w:p>
    <w:p w:rsidR="00E07DA5" w:rsidRDefault="00E07DA5" w:rsidP="00E07DA5">
      <w:pPr>
        <w:rPr>
          <w:rStyle w:val="Subtielebenadrukking"/>
          <w:i w:val="0"/>
          <w:iCs w:val="0"/>
          <w:color w:val="auto"/>
        </w:rPr>
      </w:pPr>
      <w:r w:rsidRPr="00E07DA5">
        <w:rPr>
          <w:rStyle w:val="Subtielebenadrukking"/>
          <w:i w:val="0"/>
          <w:iCs w:val="0"/>
          <w:color w:val="auto"/>
        </w:rPr>
        <w:t>Ko</w:t>
      </w:r>
      <w:r>
        <w:rPr>
          <w:rStyle w:val="Subtielebenadrukking"/>
          <w:i w:val="0"/>
          <w:iCs w:val="0"/>
          <w:color w:val="auto"/>
        </w:rPr>
        <w:t>pieer de volgende files naar D:\_ICT-Beheer</w:t>
      </w:r>
    </w:p>
    <w:p w:rsidR="00E07DA5" w:rsidRDefault="00E07DA5" w:rsidP="00E07DA5">
      <w:pPr>
        <w:pStyle w:val="Lijstalinea"/>
        <w:numPr>
          <w:ilvl w:val="0"/>
          <w:numId w:val="4"/>
        </w:numPr>
        <w:rPr>
          <w:rStyle w:val="Subtielebenadrukking"/>
          <w:i w:val="0"/>
          <w:iCs w:val="0"/>
          <w:color w:val="auto"/>
        </w:rPr>
      </w:pPr>
      <w:r>
        <w:rPr>
          <w:rStyle w:val="Subtielebenadrukking"/>
          <w:i w:val="0"/>
          <w:iCs w:val="0"/>
          <w:color w:val="auto"/>
        </w:rPr>
        <w:t>ConfigurationFile.ini</w:t>
      </w:r>
    </w:p>
    <w:p w:rsidR="00E07DA5" w:rsidRDefault="00E07DA5" w:rsidP="00E07DA5">
      <w:pPr>
        <w:pStyle w:val="Lijstalinea"/>
        <w:numPr>
          <w:ilvl w:val="0"/>
          <w:numId w:val="4"/>
        </w:numPr>
        <w:rPr>
          <w:rStyle w:val="Subtielebenadrukking"/>
          <w:i w:val="0"/>
          <w:iCs w:val="0"/>
          <w:color w:val="auto"/>
          <w:lang w:val="en-US"/>
        </w:rPr>
      </w:pPr>
      <w:r w:rsidRPr="00E07DA5">
        <w:rPr>
          <w:rStyle w:val="Subtielebenadrukking"/>
          <w:i w:val="0"/>
          <w:iCs w:val="0"/>
          <w:color w:val="auto"/>
          <w:lang w:val="en-US"/>
        </w:rPr>
        <w:t>en_sql_server_2014_developer_edition_with_service_pack_1_x64_dvd_6668542</w:t>
      </w:r>
      <w:r>
        <w:rPr>
          <w:rStyle w:val="Subtielebenadrukking"/>
          <w:i w:val="0"/>
          <w:iCs w:val="0"/>
          <w:color w:val="auto"/>
          <w:lang w:val="en-US"/>
        </w:rPr>
        <w:t>.iso</w:t>
      </w:r>
    </w:p>
    <w:p w:rsidR="00E07DA5" w:rsidRPr="00E07DA5" w:rsidRDefault="00E07DA5" w:rsidP="00E07DA5">
      <w:pPr>
        <w:pStyle w:val="Lijstalinea"/>
        <w:numPr>
          <w:ilvl w:val="0"/>
          <w:numId w:val="4"/>
        </w:numPr>
        <w:rPr>
          <w:rStyle w:val="Subtielebenadrukking"/>
          <w:i w:val="0"/>
          <w:iCs w:val="0"/>
          <w:color w:val="auto"/>
          <w:lang w:val="en-US"/>
        </w:rPr>
      </w:pPr>
      <w:r w:rsidRPr="00E07DA5">
        <w:rPr>
          <w:rStyle w:val="Subtielebenadrukking"/>
          <w:i w:val="0"/>
          <w:iCs w:val="0"/>
          <w:color w:val="auto"/>
          <w:lang w:val="en-US"/>
        </w:rPr>
        <w:t>SQLServer2014SP2-KB3171021-x64-ENU</w:t>
      </w:r>
      <w:r>
        <w:rPr>
          <w:rStyle w:val="Subtielebenadrukking"/>
          <w:i w:val="0"/>
          <w:iCs w:val="0"/>
          <w:color w:val="auto"/>
          <w:lang w:val="en-US"/>
        </w:rPr>
        <w:t>.exe (SP2 Update)</w:t>
      </w:r>
    </w:p>
    <w:p w:rsidR="009F2A28" w:rsidRDefault="009F2A28">
      <w:r>
        <w:t xml:space="preserve">Tip: Herstart de server voordat je de SQL installatie start </w:t>
      </w:r>
      <w:r>
        <w:sym w:font="Wingdings" w:char="F04A"/>
      </w:r>
    </w:p>
    <w:p w:rsidR="009F2A28" w:rsidRDefault="009F2A28">
      <w:r>
        <w:t xml:space="preserve">Heb je de meest recente update?? Zie </w:t>
      </w:r>
      <w:hyperlink r:id="rId7" w:history="1">
        <w:r w:rsidRPr="0063276B">
          <w:rPr>
            <w:rStyle w:val="Hyperlink"/>
          </w:rPr>
          <w:t>http://sqlserverupdates.com/</w:t>
        </w:r>
      </w:hyperlink>
    </w:p>
    <w:p w:rsidR="00E07DA5" w:rsidRDefault="00E07DA5">
      <w:r>
        <w:t>Mount de ISO door er op te dubbelklikken. Dit zou F: moeten worden.</w:t>
      </w:r>
    </w:p>
    <w:p w:rsidR="008046C6" w:rsidRDefault="008046C6">
      <w:r w:rsidRPr="0053269C">
        <w:t>Gebruik het configuratie</w:t>
      </w:r>
      <w:r w:rsidR="009F2A28">
        <w:t xml:space="preserve"> bestand wat bij de ISO staat, door middel van het volgende </w:t>
      </w:r>
      <w:proofErr w:type="spellStart"/>
      <w:r w:rsidR="009F2A28">
        <w:t>PoSh</w:t>
      </w:r>
      <w:proofErr w:type="spellEnd"/>
      <w:r w:rsidR="009F2A28">
        <w:t xml:space="preserve"> commando:</w:t>
      </w:r>
    </w:p>
    <w:p w:rsidR="009F2A28" w:rsidRPr="00E07DA5" w:rsidRDefault="009F2A28">
      <w:pPr>
        <w:rPr>
          <w:rFonts w:ascii="Consolas" w:hAnsi="Consolas" w:cs="Consolas"/>
          <w:color w:val="000000"/>
          <w:sz w:val="20"/>
          <w:szCs w:val="20"/>
          <w:lang w:val="en-US" w:bidi="th-TH"/>
        </w:rPr>
      </w:pPr>
      <w:r w:rsidRPr="00E07DA5">
        <w:rPr>
          <w:rFonts w:ascii="Consolas" w:hAnsi="Consolas" w:cs="Consolas"/>
          <w:sz w:val="20"/>
          <w:szCs w:val="20"/>
          <w:lang w:val="en-US" w:bidi="th-TH"/>
        </w:rPr>
        <w:t>F:\SETUP.exe /SQLSVCACCOUNT=</w:t>
      </w:r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"</w:t>
      </w:r>
      <w:proofErr w:type="spellStart"/>
      <w:r w:rsidR="00E07DA5"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Ronsulting</w:t>
      </w:r>
      <w:proofErr w:type="spellEnd"/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\$($</w:t>
      </w:r>
      <w:proofErr w:type="spellStart"/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ENV:Computername</w:t>
      </w:r>
      <w:proofErr w:type="spellEnd"/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)</w:t>
      </w:r>
      <w:proofErr w:type="spellStart"/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Sr</w:t>
      </w:r>
      <w:proofErr w:type="spellEnd"/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$"</w:t>
      </w:r>
      <w:r w:rsidRPr="00E07DA5"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/AGTSVCACCOUNT=</w:t>
      </w:r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"</w:t>
      </w:r>
      <w:proofErr w:type="spellStart"/>
      <w:r w:rsid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Ronsulting</w:t>
      </w:r>
      <w:proofErr w:type="spellEnd"/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\$($</w:t>
      </w:r>
      <w:proofErr w:type="spellStart"/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ENV:Computername</w:t>
      </w:r>
      <w:proofErr w:type="spellEnd"/>
      <w:r w:rsidRPr="00E07DA5">
        <w:rPr>
          <w:rFonts w:ascii="Consolas" w:hAnsi="Consolas" w:cs="Consolas"/>
          <w:color w:val="7F007F"/>
          <w:sz w:val="20"/>
          <w:szCs w:val="20"/>
          <w:lang w:val="en-US" w:bidi="th-TH"/>
        </w:rPr>
        <w:t>)Ag$"</w:t>
      </w:r>
      <w:r w:rsidRPr="00E07DA5">
        <w:rPr>
          <w:rFonts w:ascii="Consolas" w:hAnsi="Consolas" w:cs="Consolas"/>
          <w:color w:val="000000"/>
          <w:sz w:val="20"/>
          <w:szCs w:val="20"/>
          <w:lang w:val="en-US" w:bidi="th-TH"/>
        </w:rPr>
        <w:t xml:space="preserve"> /</w:t>
      </w:r>
      <w:proofErr w:type="spellStart"/>
      <w:r w:rsidRPr="00E07DA5">
        <w:rPr>
          <w:rFonts w:ascii="Consolas" w:hAnsi="Consolas" w:cs="Consolas"/>
          <w:color w:val="000000"/>
          <w:sz w:val="20"/>
          <w:szCs w:val="20"/>
          <w:lang w:val="en-US" w:bidi="th-TH"/>
        </w:rPr>
        <w:t>ConfigurationFile</w:t>
      </w:r>
      <w:proofErr w:type="spellEnd"/>
      <w:r w:rsidRPr="00E07DA5">
        <w:rPr>
          <w:rFonts w:ascii="Consolas" w:hAnsi="Consolas" w:cs="Consolas"/>
          <w:color w:val="000000"/>
          <w:sz w:val="20"/>
          <w:szCs w:val="20"/>
          <w:lang w:val="en-US" w:bidi="th-TH"/>
        </w:rPr>
        <w:t>=D:\_ICT-Beheer\ConfigurationFile.INI  /IACCEPTSQLSERVERLICENSETERMS</w:t>
      </w:r>
    </w:p>
    <w:p w:rsidR="009F2A28" w:rsidRPr="009F2A28" w:rsidRDefault="009F2A28" w:rsidP="009F2A28">
      <w:pPr>
        <w:rPr>
          <w:b/>
          <w:bCs/>
        </w:rPr>
      </w:pPr>
      <w:r w:rsidRPr="009F2A28">
        <w:rPr>
          <w:b/>
          <w:bCs/>
        </w:rPr>
        <w:t>Kanttekening</w:t>
      </w:r>
    </w:p>
    <w:p w:rsidR="009F2A28" w:rsidRPr="00FA365B" w:rsidRDefault="009F2A28" w:rsidP="009F2A28">
      <w:pPr>
        <w:rPr>
          <w:lang w:val="en-US"/>
        </w:rPr>
      </w:pPr>
      <w:r>
        <w:t xml:space="preserve">Bewust is er voor gekozen om geen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uit te voeren. Dit om je bewust te maken van de </w:t>
      </w:r>
      <w:proofErr w:type="spellStart"/>
      <w:r>
        <w:t>settings</w:t>
      </w:r>
      <w:proofErr w:type="spellEnd"/>
      <w:r>
        <w:t xml:space="preserve"> die benodigd zijn.</w:t>
      </w:r>
      <w:r w:rsidR="00E07DA5">
        <w:t xml:space="preserve"> </w:t>
      </w:r>
      <w:proofErr w:type="spellStart"/>
      <w:r w:rsidR="00E07DA5" w:rsidRPr="00FA365B">
        <w:rPr>
          <w:lang w:val="en-US"/>
        </w:rPr>
        <w:t>Controleer</w:t>
      </w:r>
      <w:proofErr w:type="spellEnd"/>
      <w:r w:rsidR="00E07DA5" w:rsidRPr="00FA365B">
        <w:rPr>
          <w:lang w:val="en-US"/>
        </w:rPr>
        <w:t xml:space="preserve"> de </w:t>
      </w:r>
      <w:proofErr w:type="spellStart"/>
      <w:r w:rsidR="00E07DA5" w:rsidRPr="00FA365B">
        <w:rPr>
          <w:lang w:val="en-US"/>
        </w:rPr>
        <w:t>instellingen</w:t>
      </w:r>
      <w:proofErr w:type="spellEnd"/>
      <w:r w:rsidR="00E07DA5" w:rsidRPr="00FA365B">
        <w:rPr>
          <w:lang w:val="en-US"/>
        </w:rPr>
        <w:t xml:space="preserve"> </w:t>
      </w:r>
    </w:p>
    <w:p w:rsidR="009F2A28" w:rsidRPr="00FA365B" w:rsidRDefault="009F2A28" w:rsidP="009F2A28">
      <w:pPr>
        <w:rPr>
          <w:b/>
          <w:bCs/>
          <w:sz w:val="24"/>
          <w:szCs w:val="24"/>
          <w:lang w:val="en-US"/>
        </w:rPr>
      </w:pPr>
      <w:proofErr w:type="spellStart"/>
      <w:r w:rsidRPr="00FA365B">
        <w:rPr>
          <w:b/>
          <w:bCs/>
          <w:sz w:val="24"/>
          <w:szCs w:val="24"/>
          <w:lang w:val="en-US"/>
        </w:rPr>
        <w:t>Overzicht</w:t>
      </w:r>
      <w:proofErr w:type="spellEnd"/>
      <w:r w:rsidRPr="00FA365B">
        <w:rPr>
          <w:b/>
          <w:bCs/>
          <w:sz w:val="24"/>
          <w:szCs w:val="24"/>
          <w:lang w:val="en-US"/>
        </w:rPr>
        <w:t xml:space="preserve"> SQL Server Feature Installation</w:t>
      </w:r>
    </w:p>
    <w:p w:rsidR="009F2A28" w:rsidRPr="009F2A28" w:rsidRDefault="009F2A28" w:rsidP="009F2A28">
      <w:pPr>
        <w:rPr>
          <w:b/>
          <w:bCs/>
          <w:lang w:val="en-US"/>
        </w:rPr>
      </w:pPr>
      <w:r w:rsidRPr="009F2A28">
        <w:rPr>
          <w:b/>
          <w:bCs/>
          <w:lang w:val="en-US"/>
        </w:rPr>
        <w:t>Feature Selection</w:t>
      </w:r>
    </w:p>
    <w:p w:rsidR="009F2A28" w:rsidRPr="00D803D2" w:rsidRDefault="009F2A28" w:rsidP="009F2A28">
      <w:pPr>
        <w:rPr>
          <w:lang w:val="en-US"/>
        </w:rPr>
      </w:pPr>
      <w:proofErr w:type="spellStart"/>
      <w:r w:rsidRPr="009F2A28">
        <w:rPr>
          <w:lang w:val="en-US"/>
        </w:rPr>
        <w:t>Aanvinken</w:t>
      </w:r>
      <w:proofErr w:type="spellEnd"/>
      <w:r w:rsidRPr="009F2A28">
        <w:rPr>
          <w:lang w:val="en-US"/>
        </w:rPr>
        <w:t xml:space="preserve"> van Database Engine files </w:t>
      </w:r>
      <w:proofErr w:type="spellStart"/>
      <w:r w:rsidRPr="009F2A28">
        <w:rPr>
          <w:lang w:val="en-US"/>
        </w:rPr>
        <w:t>en</w:t>
      </w:r>
      <w:proofErr w:type="spellEnd"/>
      <w:r w:rsidRPr="009F2A28">
        <w:rPr>
          <w:lang w:val="en-US"/>
        </w:rPr>
        <w:t xml:space="preserve"> Full-text Engine</w:t>
      </w:r>
      <w:r w:rsidRPr="009F2A28">
        <w:rPr>
          <w:lang w:val="en-US"/>
        </w:rPr>
        <w:br/>
        <w:t>Instance Root Directory: D:\Program Files\Microsoft SQL Server\</w:t>
      </w:r>
      <w:r>
        <w:rPr>
          <w:lang w:val="en-US"/>
        </w:rPr>
        <w:br/>
      </w:r>
      <w:r w:rsidRPr="00D803D2">
        <w:rPr>
          <w:lang w:val="en-US"/>
        </w:rPr>
        <w:t>Shared Feature directory: D:\Program Files\Microsoft SQL Server\</w:t>
      </w:r>
      <w:r>
        <w:rPr>
          <w:lang w:val="en-US"/>
        </w:rPr>
        <w:br/>
      </w:r>
      <w:r w:rsidRPr="00D803D2">
        <w:rPr>
          <w:lang w:val="en-US"/>
        </w:rPr>
        <w:t>Shared Feature directory (x86): D:\Program Files (x86)\Microsoft SQL Server\</w:t>
      </w:r>
    </w:p>
    <w:p w:rsidR="009F2A28" w:rsidRPr="009F2A28" w:rsidRDefault="009F2A28" w:rsidP="009F2A28">
      <w:pPr>
        <w:rPr>
          <w:b/>
          <w:bCs/>
          <w:lang w:val="en-US"/>
        </w:rPr>
      </w:pPr>
      <w:r w:rsidRPr="00D803D2">
        <w:rPr>
          <w:b/>
          <w:bCs/>
          <w:lang w:val="en-US"/>
        </w:rPr>
        <w:t>Instance Configuration</w:t>
      </w:r>
      <w:r>
        <w:rPr>
          <w:b/>
          <w:bCs/>
          <w:lang w:val="en-US"/>
        </w:rPr>
        <w:br/>
      </w:r>
      <w:r w:rsidRPr="00D803D2">
        <w:rPr>
          <w:lang w:val="en-US"/>
        </w:rPr>
        <w:t>Default Instance</w:t>
      </w:r>
    </w:p>
    <w:p w:rsidR="009F2A28" w:rsidRPr="009F2A28" w:rsidRDefault="009F2A28" w:rsidP="00E07DA5">
      <w:pPr>
        <w:rPr>
          <w:b/>
          <w:bCs/>
          <w:lang w:val="en-US"/>
        </w:rPr>
      </w:pPr>
      <w:r w:rsidRPr="00D803D2">
        <w:rPr>
          <w:b/>
          <w:bCs/>
          <w:lang w:val="en-US"/>
        </w:rPr>
        <w:t>Server Configuration</w:t>
      </w:r>
      <w:r>
        <w:rPr>
          <w:b/>
          <w:bCs/>
          <w:lang w:val="en-US"/>
        </w:rPr>
        <w:br/>
      </w:r>
      <w:r w:rsidRPr="00D803D2">
        <w:rPr>
          <w:lang w:val="en-US"/>
        </w:rPr>
        <w:t xml:space="preserve">SQL Server Agent: </w:t>
      </w:r>
      <w:r w:rsidRPr="00D803D2">
        <w:rPr>
          <w:lang w:val="en-US"/>
        </w:rPr>
        <w:tab/>
      </w:r>
      <w:r w:rsidRPr="00D803D2">
        <w:rPr>
          <w:lang w:val="en-US"/>
        </w:rPr>
        <w:tab/>
      </w:r>
      <w:proofErr w:type="spellStart"/>
      <w:r w:rsidR="00E07DA5">
        <w:rPr>
          <w:lang w:val="en-US"/>
        </w:rPr>
        <w:t>Ronsulting</w:t>
      </w:r>
      <w:proofErr w:type="spellEnd"/>
      <w:r w:rsidRPr="00D803D2">
        <w:rPr>
          <w:lang w:val="en-US"/>
        </w:rPr>
        <w:t>\&lt;</w:t>
      </w:r>
      <w:proofErr w:type="spellStart"/>
      <w:r w:rsidRPr="00D803D2">
        <w:rPr>
          <w:lang w:val="en-US"/>
        </w:rPr>
        <w:t>ServerName</w:t>
      </w:r>
      <w:proofErr w:type="spellEnd"/>
      <w:r w:rsidRPr="00D803D2">
        <w:rPr>
          <w:lang w:val="en-US"/>
        </w:rPr>
        <w:t>&gt;Ag</w:t>
      </w:r>
      <w:r w:rsidRPr="00D803D2">
        <w:rPr>
          <w:lang w:val="en-US"/>
        </w:rPr>
        <w:tab/>
        <w:t>- Startup Automatic</w:t>
      </w:r>
      <w:r>
        <w:rPr>
          <w:b/>
          <w:bCs/>
          <w:lang w:val="en-US"/>
        </w:rPr>
        <w:br/>
      </w:r>
      <w:r w:rsidRPr="00D803D2">
        <w:rPr>
          <w:lang w:val="en-US"/>
        </w:rPr>
        <w:t xml:space="preserve">SQL Server Database Engine: </w:t>
      </w:r>
      <w:r w:rsidRPr="00D803D2">
        <w:rPr>
          <w:lang w:val="en-US"/>
        </w:rPr>
        <w:tab/>
      </w:r>
      <w:proofErr w:type="spellStart"/>
      <w:r w:rsidR="00E07DA5">
        <w:rPr>
          <w:lang w:val="en-US"/>
        </w:rPr>
        <w:t>Ronsulting</w:t>
      </w:r>
      <w:proofErr w:type="spellEnd"/>
      <w:r w:rsidRPr="00D803D2">
        <w:rPr>
          <w:lang w:val="en-US"/>
        </w:rPr>
        <w:t>\&lt;</w:t>
      </w:r>
      <w:proofErr w:type="spellStart"/>
      <w:r w:rsidRPr="00D803D2">
        <w:rPr>
          <w:lang w:val="en-US"/>
        </w:rPr>
        <w:t>ServerName</w:t>
      </w:r>
      <w:proofErr w:type="spellEnd"/>
      <w:r w:rsidRPr="00D803D2">
        <w:rPr>
          <w:lang w:val="en-US"/>
        </w:rPr>
        <w:t>&gt;</w:t>
      </w:r>
      <w:proofErr w:type="spellStart"/>
      <w:r w:rsidRPr="00D803D2">
        <w:rPr>
          <w:lang w:val="en-US"/>
        </w:rPr>
        <w:t>Sr</w:t>
      </w:r>
      <w:proofErr w:type="spellEnd"/>
      <w:r w:rsidRPr="00D803D2">
        <w:rPr>
          <w:lang w:val="en-US"/>
        </w:rPr>
        <w:tab/>
        <w:t>- Startup Automatic</w:t>
      </w:r>
      <w:r>
        <w:rPr>
          <w:b/>
          <w:bCs/>
          <w:lang w:val="en-US"/>
        </w:rPr>
        <w:br/>
      </w:r>
      <w:r w:rsidRPr="00D803D2">
        <w:rPr>
          <w:lang w:val="en-US"/>
        </w:rPr>
        <w:t>SQL Server Browser:</w:t>
      </w:r>
      <w:r w:rsidRPr="00D803D2">
        <w:rPr>
          <w:lang w:val="en-US"/>
        </w:rPr>
        <w:tab/>
      </w:r>
      <w:r w:rsidRPr="00D803D2">
        <w:rPr>
          <w:lang w:val="en-US"/>
        </w:rPr>
        <w:tab/>
      </w:r>
      <w:r w:rsidRPr="00D803D2">
        <w:rPr>
          <w:lang w:val="en-US"/>
        </w:rPr>
        <w:tab/>
      </w:r>
      <w:r w:rsidRPr="00D803D2">
        <w:rPr>
          <w:lang w:val="en-US"/>
        </w:rPr>
        <w:tab/>
      </w:r>
      <w:r w:rsidRPr="00D803D2">
        <w:rPr>
          <w:lang w:val="en-US"/>
        </w:rPr>
        <w:tab/>
      </w:r>
      <w:r w:rsidRPr="00D803D2">
        <w:rPr>
          <w:lang w:val="en-US"/>
        </w:rPr>
        <w:tab/>
        <w:t>- Startup Disabled</w:t>
      </w:r>
      <w:r>
        <w:rPr>
          <w:b/>
          <w:bCs/>
          <w:lang w:val="en-US"/>
        </w:rPr>
        <w:br/>
      </w:r>
      <w:r w:rsidRPr="00D803D2">
        <w:rPr>
          <w:lang w:val="en-US"/>
        </w:rPr>
        <w:t>Collation:</w:t>
      </w:r>
      <w:r w:rsidRPr="00D803D2">
        <w:rPr>
          <w:lang w:val="en-US"/>
        </w:rPr>
        <w:tab/>
      </w:r>
      <w:r w:rsidRPr="00D803D2">
        <w:rPr>
          <w:lang w:val="en-US"/>
        </w:rPr>
        <w:tab/>
      </w:r>
      <w:r w:rsidRPr="00D803D2">
        <w:rPr>
          <w:lang w:val="en-US"/>
        </w:rPr>
        <w:tab/>
        <w:t>Latin1_General_CI_AS (is default)</w:t>
      </w:r>
      <w:r>
        <w:rPr>
          <w:b/>
          <w:bCs/>
          <w:lang w:val="en-US"/>
        </w:rPr>
        <w:br/>
      </w:r>
      <w:r w:rsidRPr="009D0CFE">
        <w:rPr>
          <w:i/>
          <w:iCs/>
          <w:lang w:val="en-US"/>
        </w:rPr>
        <w:t xml:space="preserve">Collation </w:t>
      </w:r>
      <w:proofErr w:type="spellStart"/>
      <w:r w:rsidRPr="009D0CFE">
        <w:rPr>
          <w:i/>
          <w:iCs/>
          <w:lang w:val="en-US"/>
        </w:rPr>
        <w:t>Sharepoint</w:t>
      </w:r>
      <w:proofErr w:type="spellEnd"/>
      <w:r w:rsidRPr="009D0CFE">
        <w:rPr>
          <w:i/>
          <w:iCs/>
          <w:lang w:val="en-US"/>
        </w:rPr>
        <w:t xml:space="preserve"> DB:</w:t>
      </w:r>
      <w:r w:rsidRPr="009D0CFE">
        <w:rPr>
          <w:i/>
          <w:iCs/>
          <w:lang w:val="en-US"/>
        </w:rPr>
        <w:tab/>
        <w:t>Latin1_General_CI_AS_KS_WS</w:t>
      </w:r>
    </w:p>
    <w:p w:rsidR="009F2A28" w:rsidRPr="00E07DA5" w:rsidRDefault="009F2A28" w:rsidP="009F2A28">
      <w:pPr>
        <w:rPr>
          <w:b/>
          <w:bCs/>
          <w:lang w:val="en-US"/>
        </w:rPr>
      </w:pPr>
      <w:r w:rsidRPr="00D803D2">
        <w:rPr>
          <w:b/>
          <w:bCs/>
          <w:lang w:val="en-US"/>
        </w:rPr>
        <w:t>Database Engine Configuration – Server Configuration</w:t>
      </w:r>
      <w:r w:rsidR="00E07DA5">
        <w:rPr>
          <w:b/>
          <w:bCs/>
          <w:lang w:val="en-US"/>
        </w:rPr>
        <w:br/>
      </w:r>
      <w:r w:rsidRPr="00D803D2">
        <w:rPr>
          <w:lang w:val="en-US"/>
        </w:rPr>
        <w:t>Authentication: Windows Authentication Mode</w:t>
      </w:r>
      <w:r w:rsidR="00E07DA5">
        <w:rPr>
          <w:b/>
          <w:bCs/>
          <w:lang w:val="en-US"/>
        </w:rPr>
        <w:br/>
      </w:r>
      <w:r w:rsidRPr="00D803D2">
        <w:rPr>
          <w:lang w:val="en-US"/>
        </w:rPr>
        <w:t xml:space="preserve">SQL Server Administrators: </w:t>
      </w:r>
      <w:proofErr w:type="spellStart"/>
      <w:r w:rsidR="00E07DA5">
        <w:rPr>
          <w:lang w:val="en-US"/>
        </w:rPr>
        <w:t>Ronsulting</w:t>
      </w:r>
      <w:proofErr w:type="spellEnd"/>
      <w:r w:rsidRPr="00D803D2">
        <w:rPr>
          <w:lang w:val="en-US"/>
        </w:rPr>
        <w:t>\Manage SQL Servers</w:t>
      </w:r>
    </w:p>
    <w:p w:rsidR="009F2A28" w:rsidRPr="00E07DA5" w:rsidRDefault="009F2A28" w:rsidP="009F2A28">
      <w:pPr>
        <w:rPr>
          <w:b/>
          <w:bCs/>
          <w:lang w:val="en-US"/>
        </w:rPr>
      </w:pPr>
      <w:r w:rsidRPr="00D803D2">
        <w:rPr>
          <w:b/>
          <w:bCs/>
          <w:lang w:val="en-US"/>
        </w:rPr>
        <w:t>Database Engine Configuration – Data Directories</w:t>
      </w:r>
      <w:r w:rsidR="00E07DA5">
        <w:rPr>
          <w:b/>
          <w:bCs/>
          <w:lang w:val="en-US"/>
        </w:rPr>
        <w:br/>
      </w:r>
      <w:r w:rsidRPr="00D803D2">
        <w:rPr>
          <w:lang w:val="en-US"/>
        </w:rPr>
        <w:t xml:space="preserve">Data Root Directory: </w:t>
      </w:r>
      <w:r w:rsidRPr="00D803D2">
        <w:rPr>
          <w:lang w:val="en-US"/>
        </w:rPr>
        <w:tab/>
      </w:r>
      <w:r w:rsidRPr="00D803D2">
        <w:rPr>
          <w:lang w:val="en-US"/>
        </w:rPr>
        <w:tab/>
        <w:t>E:\</w:t>
      </w:r>
      <w:r w:rsidR="00E07DA5">
        <w:rPr>
          <w:b/>
          <w:bCs/>
          <w:lang w:val="en-US"/>
        </w:rPr>
        <w:br/>
      </w:r>
      <w:r w:rsidRPr="00D803D2">
        <w:rPr>
          <w:lang w:val="en-US"/>
        </w:rPr>
        <w:t xml:space="preserve">System database directory: </w:t>
      </w:r>
      <w:r w:rsidRPr="00D803D2">
        <w:rPr>
          <w:lang w:val="en-US"/>
        </w:rPr>
        <w:tab/>
        <w:t>E:\MSSQL12.MSSQLSERVER\MSSQL\Data</w:t>
      </w:r>
      <w:r w:rsidR="00E07DA5">
        <w:rPr>
          <w:b/>
          <w:bCs/>
          <w:lang w:val="en-US"/>
        </w:rPr>
        <w:br/>
      </w:r>
      <w:r w:rsidRPr="00D803D2">
        <w:rPr>
          <w:lang w:val="en-US"/>
        </w:rPr>
        <w:t>User database directory:</w:t>
      </w:r>
      <w:r w:rsidRPr="00D803D2">
        <w:rPr>
          <w:lang w:val="en-US"/>
        </w:rPr>
        <w:tab/>
        <w:t>E:\MSSQL\Data</w:t>
      </w:r>
      <w:r w:rsidR="00E07DA5">
        <w:rPr>
          <w:b/>
          <w:bCs/>
          <w:lang w:val="en-US"/>
        </w:rPr>
        <w:br/>
      </w:r>
      <w:r w:rsidRPr="00D803D2">
        <w:rPr>
          <w:lang w:val="en-US"/>
        </w:rPr>
        <w:t>User database log directory:</w:t>
      </w:r>
      <w:r w:rsidRPr="00D803D2">
        <w:rPr>
          <w:lang w:val="en-US"/>
        </w:rPr>
        <w:tab/>
        <w:t>L:\MSSQL\DataLogs</w:t>
      </w:r>
      <w:r>
        <w:rPr>
          <w:lang w:val="en-US"/>
        </w:rPr>
        <w:tab/>
      </w:r>
      <w:r w:rsidR="00E07DA5">
        <w:rPr>
          <w:b/>
          <w:bCs/>
          <w:lang w:val="en-US"/>
        </w:rPr>
        <w:br/>
      </w:r>
      <w:r w:rsidRPr="00D803D2">
        <w:rPr>
          <w:lang w:val="en-US"/>
        </w:rPr>
        <w:t>Temp DB Directory:</w:t>
      </w:r>
      <w:r w:rsidRPr="00D803D2">
        <w:rPr>
          <w:lang w:val="en-US"/>
        </w:rPr>
        <w:tab/>
      </w:r>
      <w:r w:rsidRPr="00D803D2">
        <w:rPr>
          <w:lang w:val="en-US"/>
        </w:rPr>
        <w:tab/>
        <w:t>T:\MSSQL\TempData</w:t>
      </w:r>
      <w:r w:rsidR="00E07DA5">
        <w:rPr>
          <w:b/>
          <w:bCs/>
          <w:lang w:val="en-US"/>
        </w:rPr>
        <w:br/>
      </w:r>
      <w:r w:rsidRPr="00D803D2">
        <w:rPr>
          <w:lang w:val="en-US"/>
        </w:rPr>
        <w:t>Temp DB log directory:</w:t>
      </w:r>
      <w:r w:rsidRPr="00D803D2">
        <w:rPr>
          <w:lang w:val="en-US"/>
        </w:rPr>
        <w:tab/>
      </w:r>
      <w:r w:rsidRPr="00D803D2">
        <w:rPr>
          <w:lang w:val="en-US"/>
        </w:rPr>
        <w:tab/>
        <w:t>L:\MSSQL\TempLogs</w:t>
      </w:r>
      <w:r w:rsidR="00E07DA5">
        <w:rPr>
          <w:b/>
          <w:bCs/>
          <w:lang w:val="en-US"/>
        </w:rPr>
        <w:br/>
      </w:r>
      <w:r w:rsidRPr="00D803D2">
        <w:rPr>
          <w:lang w:val="en-US"/>
        </w:rPr>
        <w:t>Backup Directory:</w:t>
      </w:r>
      <w:r w:rsidRPr="00D803D2">
        <w:rPr>
          <w:lang w:val="en-US"/>
        </w:rPr>
        <w:tab/>
      </w:r>
      <w:r w:rsidRPr="00D803D2">
        <w:rPr>
          <w:lang w:val="en-US"/>
        </w:rPr>
        <w:tab/>
        <w:t>H:\MSSQL\Backup</w:t>
      </w:r>
    </w:p>
    <w:p w:rsidR="009F2A28" w:rsidRPr="00E07DA5" w:rsidRDefault="009F2A28" w:rsidP="009F2A28">
      <w:pPr>
        <w:rPr>
          <w:b/>
          <w:bCs/>
          <w:lang w:val="en-US"/>
        </w:rPr>
      </w:pPr>
      <w:r w:rsidRPr="00D803D2">
        <w:rPr>
          <w:b/>
          <w:bCs/>
          <w:lang w:val="en-US"/>
        </w:rPr>
        <w:t>Database Engine Configuration – FILESTREAM</w:t>
      </w:r>
      <w:r w:rsidR="00E07DA5">
        <w:rPr>
          <w:b/>
          <w:bCs/>
          <w:lang w:val="en-US"/>
        </w:rPr>
        <w:br/>
      </w:r>
      <w:r>
        <w:rPr>
          <w:lang w:val="en-US"/>
        </w:rPr>
        <w:t>Do not enable</w:t>
      </w:r>
      <w:r w:rsidRPr="00D803D2">
        <w:rPr>
          <w:lang w:val="en-US"/>
        </w:rPr>
        <w:t xml:space="preserve"> </w:t>
      </w:r>
      <w:proofErr w:type="spellStart"/>
      <w:r w:rsidRPr="00D803D2">
        <w:rPr>
          <w:lang w:val="en-US"/>
        </w:rPr>
        <w:t>FileStream</w:t>
      </w:r>
      <w:proofErr w:type="spellEnd"/>
    </w:p>
    <w:p w:rsidR="009F2A28" w:rsidRPr="00E07DA5" w:rsidRDefault="009F2A28" w:rsidP="009F2A28">
      <w:pPr>
        <w:rPr>
          <w:b/>
          <w:bCs/>
        </w:rPr>
      </w:pPr>
      <w:proofErr w:type="spellStart"/>
      <w:r w:rsidRPr="00E1062E">
        <w:rPr>
          <w:b/>
          <w:bCs/>
        </w:rPr>
        <w:t>SysAdmins</w:t>
      </w:r>
      <w:proofErr w:type="spellEnd"/>
      <w:r w:rsidR="00E07DA5">
        <w:rPr>
          <w:b/>
          <w:bCs/>
        </w:rPr>
        <w:br/>
      </w:r>
      <w:proofErr w:type="spellStart"/>
      <w:r w:rsidRPr="00E1062E">
        <w:t>Sysadmins</w:t>
      </w:r>
      <w:proofErr w:type="spellEnd"/>
      <w:r w:rsidRPr="00E1062E">
        <w:t xml:space="preserve"> is de volgende groep: </w:t>
      </w:r>
      <w:proofErr w:type="spellStart"/>
      <w:r w:rsidR="00E07DA5">
        <w:t>Ronsulting</w:t>
      </w:r>
      <w:proofErr w:type="spellEnd"/>
      <w:r w:rsidRPr="00E1062E">
        <w:t>\Manage SQL Servers</w:t>
      </w:r>
    </w:p>
    <w:p w:rsidR="009F2A28" w:rsidRDefault="009F2A28" w:rsidP="009F2A28"/>
    <w:p w:rsidR="00642A28" w:rsidRPr="002927FA" w:rsidRDefault="00642A28" w:rsidP="00642A28">
      <w:pPr>
        <w:pStyle w:val="Ondertitel"/>
        <w:rPr>
          <w:lang w:val="en-US"/>
        </w:rPr>
      </w:pPr>
      <w:proofErr w:type="spellStart"/>
      <w:r w:rsidRPr="002927FA">
        <w:rPr>
          <w:lang w:val="en-US"/>
        </w:rPr>
        <w:t>StackOverFlow</w:t>
      </w:r>
      <w:proofErr w:type="spellEnd"/>
      <w:r w:rsidRPr="002927FA">
        <w:rPr>
          <w:lang w:val="en-US"/>
        </w:rPr>
        <w:t xml:space="preserve"> Database </w:t>
      </w:r>
      <w:proofErr w:type="spellStart"/>
      <w:r w:rsidRPr="002927FA">
        <w:rPr>
          <w:lang w:val="en-US"/>
        </w:rPr>
        <w:t>importeren</w:t>
      </w:r>
      <w:proofErr w:type="spellEnd"/>
      <w:r w:rsidRPr="002927FA">
        <w:rPr>
          <w:lang w:val="en-US"/>
        </w:rPr>
        <w:t>…</w:t>
      </w:r>
    </w:p>
    <w:p w:rsidR="00465203" w:rsidRPr="00465203" w:rsidRDefault="00465203" w:rsidP="009F2A28">
      <w:pPr>
        <w:rPr>
          <w:lang w:val="en-US"/>
        </w:rPr>
      </w:pPr>
      <w:r w:rsidRPr="00465203">
        <w:rPr>
          <w:lang w:val="en-US"/>
        </w:rPr>
        <w:t>Unzip data files</w:t>
      </w:r>
    </w:p>
    <w:p w:rsidR="00465203" w:rsidRDefault="00465203" w:rsidP="009F2A28">
      <w:pPr>
        <w:rPr>
          <w:lang w:val="en-US"/>
        </w:rPr>
      </w:pPr>
      <w:r w:rsidRPr="00465203">
        <w:rPr>
          <w:lang w:val="en-US"/>
        </w:rPr>
        <w:t>Copy to E:</w:t>
      </w:r>
      <w:r>
        <w:rPr>
          <w:lang w:val="en-US"/>
        </w:rPr>
        <w:t>\MSSQL\Data\*.mdf</w:t>
      </w:r>
      <w:r w:rsidRPr="00465203">
        <w:rPr>
          <w:lang w:val="en-US"/>
        </w:rPr>
        <w:t xml:space="preserve"> </w:t>
      </w:r>
      <w:proofErr w:type="spellStart"/>
      <w:r w:rsidRPr="00465203">
        <w:rPr>
          <w:lang w:val="en-US"/>
        </w:rPr>
        <w:t>en</w:t>
      </w:r>
      <w:proofErr w:type="spellEnd"/>
      <w:r w:rsidRPr="00465203">
        <w:rPr>
          <w:lang w:val="en-US"/>
        </w:rPr>
        <w:t xml:space="preserve"> L:</w:t>
      </w:r>
      <w:r>
        <w:rPr>
          <w:lang w:val="en-US"/>
        </w:rPr>
        <w:t>\MSSQL\DataLogs\*.ldf</w:t>
      </w:r>
    </w:p>
    <w:p w:rsidR="00465203" w:rsidRPr="00465203" w:rsidRDefault="00465203" w:rsidP="009F2A28">
      <w:proofErr w:type="spellStart"/>
      <w:r w:rsidRPr="00465203">
        <w:t>Attach</w:t>
      </w:r>
      <w:proofErr w:type="spellEnd"/>
      <w:r w:rsidRPr="00465203">
        <w:t xml:space="preserve"> DB in SMS</w:t>
      </w:r>
    </w:p>
    <w:p w:rsidR="00465203" w:rsidRDefault="00465203" w:rsidP="00465203">
      <w:pPr>
        <w:pStyle w:val="Ondertitel"/>
      </w:pPr>
      <w:r>
        <w:t>Gebruikers toegang verlenen</w:t>
      </w:r>
    </w:p>
    <w:p w:rsidR="00642A28" w:rsidRDefault="00465203" w:rsidP="009F2A28">
      <w:r>
        <w:t xml:space="preserve">Domain users, </w:t>
      </w:r>
      <w:proofErr w:type="spellStart"/>
      <w:r>
        <w:t>tempdb</w:t>
      </w:r>
      <w:proofErr w:type="spellEnd"/>
      <w:r>
        <w:t xml:space="preserve"> default</w:t>
      </w:r>
    </w:p>
    <w:p w:rsidR="00642A28" w:rsidRDefault="00642A28">
      <w:r>
        <w:br w:type="page"/>
      </w:r>
    </w:p>
    <w:p w:rsidR="00642A28" w:rsidRDefault="000C2C61" w:rsidP="000C2C61">
      <w:pPr>
        <w:pStyle w:val="Kop1"/>
      </w:pPr>
      <w:r>
        <w:t>Training</w:t>
      </w:r>
    </w:p>
    <w:p w:rsidR="00642A28" w:rsidRDefault="00642A28" w:rsidP="00642A28">
      <w:pPr>
        <w:pStyle w:val="Lijstalinea"/>
        <w:numPr>
          <w:ilvl w:val="0"/>
          <w:numId w:val="5"/>
        </w:numPr>
      </w:pPr>
      <w:r>
        <w:t>Kennis met SMS</w:t>
      </w:r>
    </w:p>
    <w:p w:rsidR="00B148A3" w:rsidRDefault="00B148A3" w:rsidP="00B148A3">
      <w:pPr>
        <w:pStyle w:val="Lijstalinea"/>
        <w:numPr>
          <w:ilvl w:val="1"/>
          <w:numId w:val="5"/>
        </w:numPr>
      </w:pPr>
      <w:proofErr w:type="spellStart"/>
      <w:r>
        <w:t>Registered</w:t>
      </w:r>
      <w:proofErr w:type="spellEnd"/>
      <w:r>
        <w:t xml:space="preserve"> Servers</w:t>
      </w:r>
    </w:p>
    <w:p w:rsidR="00B148A3" w:rsidRDefault="00B148A3" w:rsidP="00B148A3">
      <w:pPr>
        <w:pStyle w:val="Lijstalinea"/>
        <w:numPr>
          <w:ilvl w:val="1"/>
          <w:numId w:val="5"/>
        </w:numPr>
      </w:pPr>
      <w:proofErr w:type="spellStart"/>
      <w:r>
        <w:t>Queries</w:t>
      </w:r>
      <w:proofErr w:type="spellEnd"/>
    </w:p>
    <w:p w:rsidR="00B148A3" w:rsidRDefault="00B148A3" w:rsidP="00B148A3">
      <w:pPr>
        <w:pStyle w:val="Lijstalinea"/>
        <w:numPr>
          <w:ilvl w:val="1"/>
          <w:numId w:val="5"/>
        </w:numPr>
      </w:pPr>
      <w:r>
        <w:t>Keyboard Shortcuts</w:t>
      </w:r>
    </w:p>
    <w:p w:rsidR="00B148A3" w:rsidRDefault="00B148A3" w:rsidP="00B148A3">
      <w:pPr>
        <w:pStyle w:val="Lijstalinea"/>
        <w:numPr>
          <w:ilvl w:val="2"/>
          <w:numId w:val="5"/>
        </w:numPr>
      </w:pPr>
      <w:r>
        <w:t>Ctrl-E (met/zonder selectie)</w:t>
      </w:r>
    </w:p>
    <w:p w:rsidR="00B148A3" w:rsidRPr="00B148A3" w:rsidRDefault="00B148A3" w:rsidP="00B148A3">
      <w:pPr>
        <w:pStyle w:val="Lijstalinea"/>
        <w:numPr>
          <w:ilvl w:val="2"/>
          <w:numId w:val="5"/>
        </w:numPr>
        <w:rPr>
          <w:lang w:val="en-US"/>
        </w:rPr>
      </w:pPr>
      <w:r w:rsidRPr="00B148A3">
        <w:rPr>
          <w:lang w:val="en-US"/>
        </w:rPr>
        <w:t>Ctrl-K – Ctrl-C / Ctrl-K – Ctrl-U</w:t>
      </w:r>
    </w:p>
    <w:p w:rsidR="00642A28" w:rsidRDefault="00642A28" w:rsidP="00642A28">
      <w:pPr>
        <w:pStyle w:val="Lijstalinea"/>
        <w:numPr>
          <w:ilvl w:val="0"/>
          <w:numId w:val="5"/>
        </w:numPr>
      </w:pPr>
      <w:r>
        <w:t>Kennis maken met Scripts gebruikt</w:t>
      </w:r>
      <w:r w:rsidR="00B148A3">
        <w:t xml:space="preserve"> in Onze Omgeving</w:t>
      </w:r>
    </w:p>
    <w:p w:rsidR="00642A28" w:rsidRDefault="00642A28" w:rsidP="00642A28">
      <w:pPr>
        <w:pStyle w:val="Lijstalinea"/>
        <w:numPr>
          <w:ilvl w:val="1"/>
          <w:numId w:val="5"/>
        </w:numPr>
      </w:pPr>
      <w:proofErr w:type="spellStart"/>
      <w:r>
        <w:t>sp_BlitzFirst</w:t>
      </w:r>
      <w:proofErr w:type="spellEnd"/>
      <w:r w:rsidR="00B148A3">
        <w:t xml:space="preserve"> </w:t>
      </w:r>
      <w:r w:rsidR="00B148A3" w:rsidRPr="00B148A3">
        <w:rPr>
          <w:rStyle w:val="OndertitelChar"/>
        </w:rPr>
        <w:t>(BrentOzar.com)</w:t>
      </w:r>
    </w:p>
    <w:p w:rsidR="00642A28" w:rsidRDefault="00642A28" w:rsidP="00642A28">
      <w:pPr>
        <w:pStyle w:val="Lijstalinea"/>
        <w:numPr>
          <w:ilvl w:val="2"/>
          <w:numId w:val="5"/>
        </w:numPr>
      </w:pPr>
      <w:r>
        <w:t>@</w:t>
      </w:r>
      <w:proofErr w:type="spellStart"/>
      <w:r>
        <w:t>Expermode</w:t>
      </w:r>
      <w:proofErr w:type="spellEnd"/>
      <w:r>
        <w:t>=1</w:t>
      </w:r>
    </w:p>
    <w:p w:rsidR="00642A28" w:rsidRDefault="00642A28" w:rsidP="00642A28">
      <w:pPr>
        <w:pStyle w:val="Lijstalinea"/>
        <w:numPr>
          <w:ilvl w:val="1"/>
          <w:numId w:val="5"/>
        </w:numPr>
      </w:pPr>
      <w:proofErr w:type="spellStart"/>
      <w:r>
        <w:t>sp_Blitz</w:t>
      </w:r>
      <w:proofErr w:type="spellEnd"/>
      <w:r w:rsidR="00B148A3">
        <w:t xml:space="preserve"> </w:t>
      </w:r>
      <w:r w:rsidR="00B148A3" w:rsidRPr="00B148A3">
        <w:rPr>
          <w:rStyle w:val="OndertitelChar"/>
        </w:rPr>
        <w:t>(BrentOzar.com)</w:t>
      </w:r>
    </w:p>
    <w:p w:rsidR="00642A28" w:rsidRDefault="00642A28" w:rsidP="00642A28">
      <w:pPr>
        <w:pStyle w:val="Lijstalinea"/>
        <w:numPr>
          <w:ilvl w:val="1"/>
          <w:numId w:val="5"/>
        </w:numPr>
      </w:pPr>
      <w:proofErr w:type="spellStart"/>
      <w:r>
        <w:t>sp_BlitzCache</w:t>
      </w:r>
      <w:proofErr w:type="spellEnd"/>
      <w:r w:rsidR="00B148A3">
        <w:t xml:space="preserve"> </w:t>
      </w:r>
      <w:r w:rsidR="00B148A3" w:rsidRPr="00B148A3">
        <w:rPr>
          <w:rStyle w:val="OndertitelChar"/>
        </w:rPr>
        <w:t>(BrentOzar.com)</w:t>
      </w:r>
    </w:p>
    <w:p w:rsidR="00642A28" w:rsidRDefault="00642A28" w:rsidP="00642A28">
      <w:pPr>
        <w:pStyle w:val="Lijstalinea"/>
        <w:numPr>
          <w:ilvl w:val="1"/>
          <w:numId w:val="5"/>
        </w:numPr>
      </w:pPr>
      <w:proofErr w:type="spellStart"/>
      <w:r>
        <w:t>sp_BlitzIndex</w:t>
      </w:r>
      <w:proofErr w:type="spellEnd"/>
      <w:r w:rsidR="00B148A3">
        <w:t xml:space="preserve"> </w:t>
      </w:r>
      <w:r w:rsidR="00B148A3" w:rsidRPr="00B148A3">
        <w:rPr>
          <w:rStyle w:val="OndertitelChar"/>
        </w:rPr>
        <w:t>(BrentOzar.com)</w:t>
      </w:r>
    </w:p>
    <w:p w:rsidR="00B148A3" w:rsidRPr="00237010" w:rsidRDefault="00B148A3" w:rsidP="00642A28">
      <w:pPr>
        <w:pStyle w:val="Lijstalinea"/>
        <w:numPr>
          <w:ilvl w:val="1"/>
          <w:numId w:val="5"/>
        </w:numPr>
        <w:rPr>
          <w:rStyle w:val="OndertitelChar"/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proofErr w:type="spellStart"/>
      <w:r>
        <w:t>MaintenanceSolution</w:t>
      </w:r>
      <w:proofErr w:type="spellEnd"/>
      <w:r>
        <w:t xml:space="preserve"> </w:t>
      </w:r>
      <w:r w:rsidRPr="00B148A3">
        <w:rPr>
          <w:rStyle w:val="OndertitelChar"/>
        </w:rPr>
        <w:t>(</w:t>
      </w:r>
      <w:r>
        <w:rPr>
          <w:rStyle w:val="OndertitelChar"/>
        </w:rPr>
        <w:t>ola.hallengren.com</w:t>
      </w:r>
      <w:r w:rsidRPr="00B148A3">
        <w:rPr>
          <w:rStyle w:val="OndertitelChar"/>
        </w:rPr>
        <w:t>)</w:t>
      </w:r>
    </w:p>
    <w:p w:rsidR="00237010" w:rsidRPr="00237010" w:rsidRDefault="00237010" w:rsidP="00237010">
      <w:pPr>
        <w:pStyle w:val="Lijstalinea"/>
        <w:numPr>
          <w:ilvl w:val="2"/>
          <w:numId w:val="5"/>
        </w:numPr>
        <w:rPr>
          <w:lang w:val="en-US"/>
        </w:rPr>
      </w:pPr>
      <w:r w:rsidRPr="00237010">
        <w:rPr>
          <w:rStyle w:val="OndertitelChar"/>
          <w:lang w:val="en-US"/>
        </w:rPr>
        <w:t xml:space="preserve">Setup,1x nightly, 1x </w:t>
      </w:r>
      <w:proofErr w:type="spellStart"/>
      <w:r w:rsidRPr="00237010">
        <w:rPr>
          <w:rStyle w:val="OndertitelChar"/>
          <w:lang w:val="en-US"/>
        </w:rPr>
        <w:t>elke</w:t>
      </w:r>
      <w:proofErr w:type="spellEnd"/>
      <w:r w:rsidRPr="00237010">
        <w:rPr>
          <w:rStyle w:val="OndertitelChar"/>
          <w:lang w:val="en-US"/>
        </w:rPr>
        <w:t xml:space="preserve"> 10 min</w:t>
      </w:r>
    </w:p>
    <w:p w:rsidR="00B148A3" w:rsidRDefault="00B148A3" w:rsidP="00642A28">
      <w:pPr>
        <w:pStyle w:val="Lijstalinea"/>
        <w:numPr>
          <w:ilvl w:val="0"/>
          <w:numId w:val="5"/>
        </w:numPr>
      </w:pPr>
      <w:r>
        <w:t xml:space="preserve">Database </w:t>
      </w:r>
      <w:proofErr w:type="spellStart"/>
      <w:r>
        <w:t>Defaults</w:t>
      </w:r>
      <w:proofErr w:type="spellEnd"/>
    </w:p>
    <w:p w:rsidR="00642A28" w:rsidRDefault="00B148A3" w:rsidP="00642A28">
      <w:pPr>
        <w:pStyle w:val="Lijstalinea"/>
        <w:numPr>
          <w:ilvl w:val="0"/>
          <w:numId w:val="5"/>
        </w:numPr>
      </w:pPr>
      <w:proofErr w:type="spellStart"/>
      <w:r>
        <w:t>ModelDB</w:t>
      </w:r>
      <w:proofErr w:type="spellEnd"/>
    </w:p>
    <w:p w:rsidR="00B148A3" w:rsidRDefault="00B148A3" w:rsidP="00642A28">
      <w:pPr>
        <w:pStyle w:val="Lijstalinea"/>
        <w:numPr>
          <w:ilvl w:val="0"/>
          <w:numId w:val="5"/>
        </w:numPr>
      </w:pPr>
      <w:proofErr w:type="spellStart"/>
      <w:r>
        <w:t>TempDB</w:t>
      </w:r>
      <w:proofErr w:type="spellEnd"/>
    </w:p>
    <w:p w:rsidR="00237010" w:rsidRDefault="00B148A3" w:rsidP="00237010">
      <w:pPr>
        <w:pStyle w:val="Lijstalinea"/>
        <w:numPr>
          <w:ilvl w:val="0"/>
          <w:numId w:val="5"/>
        </w:numPr>
      </w:pPr>
      <w:r>
        <w:t>CPU/Memory</w:t>
      </w:r>
    </w:p>
    <w:p w:rsidR="00237010" w:rsidRPr="002927FA" w:rsidRDefault="00237010" w:rsidP="00237010">
      <w:pPr>
        <w:pStyle w:val="Lijstalinea"/>
        <w:numPr>
          <w:ilvl w:val="1"/>
          <w:numId w:val="5"/>
        </w:numPr>
        <w:rPr>
          <w:lang w:val="en-US"/>
        </w:rPr>
      </w:pPr>
      <w:r w:rsidRPr="002927FA">
        <w:rPr>
          <w:lang w:val="en-US"/>
        </w:rPr>
        <w:t>SQL MEM setting, vs OS Mem setting</w:t>
      </w:r>
    </w:p>
    <w:p w:rsidR="00237010" w:rsidRDefault="00B148A3" w:rsidP="00237010">
      <w:pPr>
        <w:pStyle w:val="Lijstalinea"/>
        <w:numPr>
          <w:ilvl w:val="0"/>
          <w:numId w:val="5"/>
        </w:numPr>
      </w:pPr>
      <w:proofErr w:type="spellStart"/>
      <w:r>
        <w:t>Backup</w:t>
      </w:r>
      <w:proofErr w:type="spellEnd"/>
      <w:r>
        <w:t>/Recovery</w:t>
      </w:r>
    </w:p>
    <w:p w:rsidR="00237010" w:rsidRDefault="00237010" w:rsidP="00237010">
      <w:pPr>
        <w:pStyle w:val="Lijstalinea"/>
        <w:numPr>
          <w:ilvl w:val="1"/>
          <w:numId w:val="5"/>
        </w:numPr>
      </w:pPr>
      <w:proofErr w:type="spellStart"/>
      <w:r>
        <w:t>Restore</w:t>
      </w:r>
      <w:proofErr w:type="spellEnd"/>
      <w:r>
        <w:t xml:space="preserve"> </w:t>
      </w:r>
      <w:proofErr w:type="spellStart"/>
      <w:r>
        <w:t>vbs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237010" w:rsidRDefault="00237010" w:rsidP="00237010">
      <w:pPr>
        <w:pStyle w:val="Lijstalinea"/>
        <w:numPr>
          <w:ilvl w:val="2"/>
          <w:numId w:val="5"/>
        </w:numPr>
      </w:pPr>
      <w:r>
        <w:t xml:space="preserve">Met </w:t>
      </w:r>
      <w:proofErr w:type="spellStart"/>
      <w:r>
        <w:t>rename</w:t>
      </w:r>
      <w:proofErr w:type="spellEnd"/>
    </w:p>
    <w:p w:rsidR="00237010" w:rsidRDefault="00237010" w:rsidP="00237010">
      <w:pPr>
        <w:pStyle w:val="Lijstalinea"/>
        <w:numPr>
          <w:ilvl w:val="2"/>
          <w:numId w:val="5"/>
        </w:numPr>
      </w:pPr>
      <w:r>
        <w:t>Transaction log replay</w:t>
      </w:r>
    </w:p>
    <w:p w:rsidR="00237010" w:rsidRDefault="00237010" w:rsidP="00237010">
      <w:pPr>
        <w:pStyle w:val="Lijstalinea"/>
        <w:numPr>
          <w:ilvl w:val="2"/>
          <w:numId w:val="5"/>
        </w:numPr>
      </w:pPr>
      <w:r>
        <w:t xml:space="preserve">Na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restoring</w:t>
      </w:r>
      <w:proofErr w:type="spellEnd"/>
      <w:r>
        <w:t xml:space="preserve"> mode</w:t>
      </w:r>
    </w:p>
    <w:p w:rsidR="00237010" w:rsidRDefault="00237010" w:rsidP="00237010">
      <w:pPr>
        <w:pStyle w:val="Lijstalinea"/>
        <w:numPr>
          <w:ilvl w:val="1"/>
          <w:numId w:val="5"/>
        </w:numPr>
      </w:pPr>
      <w:proofErr w:type="spellStart"/>
      <w:r>
        <w:t>Backup</w:t>
      </w:r>
      <w:proofErr w:type="spellEnd"/>
      <w:r>
        <w:t xml:space="preserve"> manueel, copy </w:t>
      </w:r>
      <w:proofErr w:type="spellStart"/>
      <w:r>
        <w:t>only</w:t>
      </w:r>
      <w:proofErr w:type="spellEnd"/>
      <w:r>
        <w:t>?</w:t>
      </w:r>
    </w:p>
    <w:p w:rsidR="00237010" w:rsidRDefault="00237010" w:rsidP="00237010">
      <w:pPr>
        <w:pStyle w:val="Lijstalinea"/>
        <w:numPr>
          <w:ilvl w:val="1"/>
          <w:numId w:val="5"/>
        </w:numPr>
      </w:pPr>
    </w:p>
    <w:p w:rsidR="0020299A" w:rsidRDefault="0020299A" w:rsidP="00642A28">
      <w:pPr>
        <w:pStyle w:val="Lijstalinea"/>
        <w:numPr>
          <w:ilvl w:val="0"/>
          <w:numId w:val="5"/>
        </w:numPr>
      </w:pPr>
      <w:proofErr w:type="spellStart"/>
      <w:r>
        <w:t>Locking</w:t>
      </w:r>
      <w:proofErr w:type="spellEnd"/>
    </w:p>
    <w:p w:rsidR="0020299A" w:rsidRDefault="00826948" w:rsidP="0020299A">
      <w:pPr>
        <w:pStyle w:val="Lijstalinea"/>
        <w:numPr>
          <w:ilvl w:val="1"/>
          <w:numId w:val="5"/>
        </w:numPr>
      </w:pPr>
      <w:hyperlink r:id="rId8" w:history="1">
        <w:r w:rsidR="0020299A" w:rsidRPr="002C4DA8">
          <w:rPr>
            <w:rStyle w:val="Hyperlink"/>
          </w:rPr>
          <w:t>https://www.brentozar.com/archive/2011/06/sql-server-locking/</w:t>
        </w:r>
      </w:hyperlink>
    </w:p>
    <w:p w:rsidR="0020299A" w:rsidRDefault="00826948" w:rsidP="0020299A">
      <w:pPr>
        <w:pStyle w:val="Lijstalinea"/>
        <w:numPr>
          <w:ilvl w:val="1"/>
          <w:numId w:val="5"/>
        </w:numPr>
      </w:pPr>
      <w:hyperlink r:id="rId9" w:history="1">
        <w:r w:rsidR="0020299A" w:rsidRPr="002C4DA8">
          <w:rPr>
            <w:rStyle w:val="Hyperlink"/>
          </w:rPr>
          <w:t>https://www.brentozar.com/archive/2011/07/difficulty-deadlocks/</w:t>
        </w:r>
      </w:hyperlink>
      <w:r w:rsidR="0020299A">
        <w:t xml:space="preserve"> </w:t>
      </w:r>
    </w:p>
    <w:p w:rsidR="0020299A" w:rsidRDefault="00826948" w:rsidP="002902D7">
      <w:pPr>
        <w:pStyle w:val="Lijstalinea"/>
        <w:numPr>
          <w:ilvl w:val="1"/>
          <w:numId w:val="5"/>
        </w:numPr>
      </w:pPr>
      <w:hyperlink r:id="rId10" w:history="1">
        <w:r w:rsidR="0020299A" w:rsidRPr="002C4DA8">
          <w:rPr>
            <w:rStyle w:val="Hyperlink"/>
          </w:rPr>
          <w:t>https://www.brentozar.com/archive/2013/01/implementing-snapshot-or-read-committed-snapshot-isolation-in-sql-server-a-guide/</w:t>
        </w:r>
      </w:hyperlink>
    </w:p>
    <w:p w:rsidR="00441B1B" w:rsidRDefault="00441B1B" w:rsidP="002902D7">
      <w:pPr>
        <w:pStyle w:val="Lijstalinea"/>
        <w:numPr>
          <w:ilvl w:val="1"/>
          <w:numId w:val="5"/>
        </w:numPr>
      </w:pPr>
      <w:r>
        <w:t>1 Flesje water, waaruit iedereen wat in zijn bekertje wil doen</w:t>
      </w:r>
    </w:p>
    <w:p w:rsidR="00441B1B" w:rsidRDefault="00441B1B" w:rsidP="002902D7">
      <w:pPr>
        <w:pStyle w:val="Lijstalinea"/>
        <w:numPr>
          <w:ilvl w:val="1"/>
          <w:numId w:val="5"/>
        </w:numPr>
      </w:pPr>
      <w:r>
        <w:t xml:space="preserve">1 flesje water, wat ik met ranja ga kleuren, en 1 flesje water op tafel, de laatste is de </w:t>
      </w:r>
      <w:proofErr w:type="spellStart"/>
      <w:r>
        <w:t>optimistic</w:t>
      </w:r>
      <w:proofErr w:type="spellEnd"/>
      <w:r>
        <w:t xml:space="preserve"> snapshot</w:t>
      </w:r>
    </w:p>
    <w:p w:rsidR="002902D7" w:rsidRDefault="002902D7" w:rsidP="002902D7">
      <w:pPr>
        <w:pStyle w:val="Lijstalinea"/>
        <w:numPr>
          <w:ilvl w:val="0"/>
          <w:numId w:val="5"/>
        </w:numPr>
      </w:pPr>
      <w:r>
        <w:t>Waits</w:t>
      </w:r>
    </w:p>
    <w:p w:rsidR="000A10F9" w:rsidRDefault="00826948" w:rsidP="002902D7">
      <w:pPr>
        <w:pStyle w:val="Lijstalinea"/>
        <w:numPr>
          <w:ilvl w:val="1"/>
          <w:numId w:val="5"/>
        </w:numPr>
      </w:pPr>
      <w:hyperlink r:id="rId11" w:history="1">
        <w:r w:rsidR="002902D7" w:rsidRPr="002C4DA8">
          <w:rPr>
            <w:rStyle w:val="Hyperlink"/>
          </w:rPr>
          <w:t>https://www.spotlightessentials.com/waitopedia</w:t>
        </w:r>
      </w:hyperlink>
    </w:p>
    <w:p w:rsidR="002902D7" w:rsidRDefault="00826948" w:rsidP="000C2C61">
      <w:pPr>
        <w:pStyle w:val="Lijstalinea"/>
        <w:numPr>
          <w:ilvl w:val="1"/>
          <w:numId w:val="5"/>
        </w:numPr>
      </w:pPr>
      <w:hyperlink r:id="rId12" w:history="1">
        <w:r w:rsidR="000A10F9" w:rsidRPr="002C4DA8">
          <w:rPr>
            <w:rStyle w:val="Hyperlink"/>
          </w:rPr>
          <w:t>http://carlosferreira.com/how-to-create-a-blocking-transaction-in-sql-server-t-sql-exclusive-lock/</w:t>
        </w:r>
      </w:hyperlink>
    </w:p>
    <w:p w:rsidR="000C2C61" w:rsidRDefault="000C2C61" w:rsidP="000C2C61">
      <w:pPr>
        <w:pStyle w:val="Lijstalinea"/>
        <w:numPr>
          <w:ilvl w:val="0"/>
          <w:numId w:val="5"/>
        </w:numPr>
      </w:pPr>
      <w:r>
        <w:t>Oefening</w:t>
      </w:r>
    </w:p>
    <w:p w:rsidR="000C2C61" w:rsidRDefault="000C2C61" w:rsidP="000C2C61">
      <w:pPr>
        <w:pStyle w:val="Lijstalinea"/>
        <w:numPr>
          <w:ilvl w:val="1"/>
          <w:numId w:val="5"/>
        </w:numPr>
      </w:pPr>
      <w:r>
        <w:t>Installation</w:t>
      </w:r>
    </w:p>
    <w:p w:rsidR="000C2C61" w:rsidRDefault="000C2C61" w:rsidP="000C2C61">
      <w:pPr>
        <w:pStyle w:val="Lijstalinea"/>
        <w:numPr>
          <w:ilvl w:val="1"/>
          <w:numId w:val="5"/>
        </w:numPr>
      </w:pPr>
      <w:r>
        <w:t>Security</w:t>
      </w:r>
    </w:p>
    <w:p w:rsidR="000C2C61" w:rsidRDefault="000C2C61" w:rsidP="000C2C61">
      <w:pPr>
        <w:pStyle w:val="Lijstalinea"/>
        <w:numPr>
          <w:ilvl w:val="2"/>
          <w:numId w:val="5"/>
        </w:numPr>
      </w:pPr>
      <w:r>
        <w:t>Rechten groepen</w:t>
      </w:r>
    </w:p>
    <w:p w:rsidR="000C2C61" w:rsidRDefault="000C2C61" w:rsidP="000C2C61">
      <w:pPr>
        <w:pStyle w:val="Lijstalinea"/>
        <w:numPr>
          <w:ilvl w:val="2"/>
          <w:numId w:val="5"/>
        </w:numPr>
      </w:pPr>
      <w:r>
        <w:t>SQL Rollen</w:t>
      </w:r>
    </w:p>
    <w:p w:rsidR="000C2C61" w:rsidRDefault="000C2C61" w:rsidP="000C2C61">
      <w:pPr>
        <w:pStyle w:val="Lijstalinea"/>
        <w:numPr>
          <w:ilvl w:val="2"/>
          <w:numId w:val="5"/>
        </w:numPr>
      </w:pPr>
      <w:r>
        <w:t xml:space="preserve">DB Maken voor </w:t>
      </w:r>
      <w:proofErr w:type="spellStart"/>
      <w:r>
        <w:t>dev</w:t>
      </w:r>
      <w:proofErr w:type="spellEnd"/>
      <w:r>
        <w:t xml:space="preserve"> groep A, </w:t>
      </w:r>
      <w:proofErr w:type="spellStart"/>
      <w:r>
        <w:t>backup</w:t>
      </w:r>
      <w:proofErr w:type="spellEnd"/>
      <w:r>
        <w:t xml:space="preserve"> en </w:t>
      </w:r>
      <w:proofErr w:type="spellStart"/>
      <w:r>
        <w:t>restore</w:t>
      </w:r>
      <w:proofErr w:type="spellEnd"/>
      <w:r>
        <w:t xml:space="preserve"> voor DEV groep B</w:t>
      </w:r>
    </w:p>
    <w:p w:rsidR="000C2C61" w:rsidRDefault="000C2C61" w:rsidP="000C2C61">
      <w:pPr>
        <w:pStyle w:val="Lijstalinea"/>
        <w:numPr>
          <w:ilvl w:val="3"/>
          <w:numId w:val="5"/>
        </w:numPr>
      </w:pPr>
      <w:r>
        <w:t>Wat dan met de rechten?</w:t>
      </w:r>
    </w:p>
    <w:p w:rsidR="000C2C61" w:rsidRDefault="000C2C61" w:rsidP="000C2C61">
      <w:pPr>
        <w:pStyle w:val="Lijstalinea"/>
        <w:numPr>
          <w:ilvl w:val="2"/>
          <w:numId w:val="5"/>
        </w:numPr>
      </w:pPr>
      <w:r>
        <w:t xml:space="preserve">SA of niet SA, wat ken een </w:t>
      </w:r>
      <w:proofErr w:type="spellStart"/>
      <w:r>
        <w:t>dev</w:t>
      </w:r>
      <w:proofErr w:type="spellEnd"/>
      <w:r>
        <w:t xml:space="preserve"> zonder SA niet</w:t>
      </w:r>
    </w:p>
    <w:p w:rsidR="000C2C61" w:rsidRDefault="000C2C61" w:rsidP="000C2C61">
      <w:pPr>
        <w:pStyle w:val="Lijstalinea"/>
        <w:numPr>
          <w:ilvl w:val="3"/>
          <w:numId w:val="5"/>
        </w:numPr>
      </w:pPr>
      <w:r>
        <w:t>Agent jobs maken/bewerken</w:t>
      </w:r>
    </w:p>
    <w:p w:rsidR="000C2C61" w:rsidRDefault="000C2C61" w:rsidP="000C2C61">
      <w:pPr>
        <w:pStyle w:val="Lijstalinea"/>
        <w:numPr>
          <w:ilvl w:val="4"/>
          <w:numId w:val="5"/>
        </w:numPr>
      </w:pPr>
      <w:proofErr w:type="spellStart"/>
      <w:r>
        <w:t>Workaround</w:t>
      </w:r>
      <w:proofErr w:type="spellEnd"/>
    </w:p>
    <w:p w:rsidR="000C2C61" w:rsidRDefault="000C2C61" w:rsidP="000C2C61">
      <w:pPr>
        <w:pStyle w:val="Lijstalinea"/>
        <w:numPr>
          <w:ilvl w:val="3"/>
          <w:numId w:val="5"/>
        </w:numPr>
      </w:pPr>
      <w:proofErr w:type="spellStart"/>
      <w:r>
        <w:t>Linked</w:t>
      </w:r>
      <w:proofErr w:type="spellEnd"/>
      <w:r>
        <w:t xml:space="preserve"> servers</w:t>
      </w:r>
    </w:p>
    <w:p w:rsidR="000C2C61" w:rsidRDefault="000C2C61" w:rsidP="000C2C61">
      <w:pPr>
        <w:pStyle w:val="Lijstalinea"/>
        <w:numPr>
          <w:ilvl w:val="4"/>
          <w:numId w:val="5"/>
        </w:numPr>
      </w:pPr>
      <w:r>
        <w:t>Maken door sa</w:t>
      </w:r>
    </w:p>
    <w:p w:rsidR="000C2C61" w:rsidRDefault="000C2C61" w:rsidP="000C2C61">
      <w:pPr>
        <w:pStyle w:val="Lijstalinea"/>
        <w:numPr>
          <w:ilvl w:val="3"/>
          <w:numId w:val="5"/>
        </w:numPr>
      </w:pPr>
      <w:r>
        <w:t xml:space="preserve">Geen toegang tot </w:t>
      </w:r>
      <w:proofErr w:type="spellStart"/>
      <w:r>
        <w:t>db’s</w:t>
      </w:r>
      <w:proofErr w:type="spellEnd"/>
      <w:r>
        <w:t xml:space="preserve"> zonder rechten</w:t>
      </w:r>
    </w:p>
    <w:p w:rsidR="00826948" w:rsidRPr="00826948" w:rsidRDefault="00826948" w:rsidP="00826948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 w:bidi="th-TH"/>
        </w:rPr>
      </w:pPr>
      <w:r w:rsidRPr="00826948">
        <w:rPr>
          <w:rFonts w:ascii="Consolas" w:hAnsi="Consolas" w:cs="Consolas"/>
          <w:color w:val="0000FF"/>
          <w:sz w:val="19"/>
          <w:szCs w:val="19"/>
          <w:lang w:val="en-US" w:bidi="th-TH"/>
        </w:rPr>
        <w:t>exec</w:t>
      </w:r>
      <w:r w:rsidRPr="00826948">
        <w:rPr>
          <w:rFonts w:ascii="Consolas" w:hAnsi="Consolas" w:cs="Consolas"/>
          <w:sz w:val="19"/>
          <w:szCs w:val="19"/>
          <w:lang w:val="en-US" w:bidi="th-TH"/>
        </w:rPr>
        <w:t xml:space="preserve"> </w:t>
      </w:r>
      <w:proofErr w:type="spellStart"/>
      <w:r w:rsidRPr="00826948">
        <w:rPr>
          <w:rFonts w:ascii="Consolas" w:hAnsi="Consolas" w:cs="Consolas"/>
          <w:color w:val="800000"/>
          <w:sz w:val="19"/>
          <w:szCs w:val="19"/>
          <w:lang w:val="en-US" w:bidi="th-TH"/>
        </w:rPr>
        <w:t>sp_MSforeachDB</w:t>
      </w:r>
      <w:proofErr w:type="spellEnd"/>
      <w:r w:rsidRPr="00826948">
        <w:rPr>
          <w:rFonts w:ascii="Consolas" w:hAnsi="Consolas" w:cs="Consolas"/>
          <w:color w:val="0000FF"/>
          <w:sz w:val="19"/>
          <w:szCs w:val="19"/>
          <w:lang w:val="en-US" w:bidi="th-TH"/>
        </w:rPr>
        <w:t xml:space="preserve"> </w:t>
      </w:r>
      <w:r w:rsidRPr="00826948">
        <w:rPr>
          <w:rFonts w:ascii="Consolas" w:hAnsi="Consolas" w:cs="Consolas"/>
          <w:color w:val="FF0000"/>
          <w:sz w:val="19"/>
          <w:szCs w:val="19"/>
          <w:lang w:val="en-US" w:bidi="th-TH"/>
        </w:rPr>
        <w:t>'DBCC CHECKDB (?) WITH ALL_ERRORMSGS, EXTENDED_LOGICAL_CHECKS, DATA_PURITY, TABLERESULTS'</w:t>
      </w:r>
    </w:p>
    <w:p w:rsidR="00826948" w:rsidRPr="00826948" w:rsidRDefault="00826948" w:rsidP="00826948">
      <w:pPr>
        <w:pStyle w:val="Lijstalinea"/>
        <w:ind w:left="1440"/>
        <w:rPr>
          <w:lang w:val="en-US"/>
        </w:rPr>
      </w:pPr>
      <w:bookmarkStart w:id="0" w:name="_GoBack"/>
      <w:bookmarkEnd w:id="0"/>
    </w:p>
    <w:sectPr w:rsidR="00826948" w:rsidRPr="00826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90D"/>
    <w:multiLevelType w:val="hybridMultilevel"/>
    <w:tmpl w:val="C2AC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62870"/>
    <w:multiLevelType w:val="hybridMultilevel"/>
    <w:tmpl w:val="3036E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2B64"/>
    <w:multiLevelType w:val="hybridMultilevel"/>
    <w:tmpl w:val="E4CC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F4F57"/>
    <w:multiLevelType w:val="hybridMultilevel"/>
    <w:tmpl w:val="11D4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460BA"/>
    <w:multiLevelType w:val="hybridMultilevel"/>
    <w:tmpl w:val="F24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D7"/>
    <w:rsid w:val="000A10F9"/>
    <w:rsid w:val="000C2C61"/>
    <w:rsid w:val="000D543E"/>
    <w:rsid w:val="00140BDD"/>
    <w:rsid w:val="0017673E"/>
    <w:rsid w:val="0020299A"/>
    <w:rsid w:val="00237010"/>
    <w:rsid w:val="002902D7"/>
    <w:rsid w:val="002927FA"/>
    <w:rsid w:val="002E6382"/>
    <w:rsid w:val="003C20A3"/>
    <w:rsid w:val="003D47E4"/>
    <w:rsid w:val="00441B1B"/>
    <w:rsid w:val="00465203"/>
    <w:rsid w:val="00486D94"/>
    <w:rsid w:val="004B31FE"/>
    <w:rsid w:val="0053269C"/>
    <w:rsid w:val="00572C31"/>
    <w:rsid w:val="00642A28"/>
    <w:rsid w:val="007C5BD7"/>
    <w:rsid w:val="008046C6"/>
    <w:rsid w:val="00826948"/>
    <w:rsid w:val="00943B51"/>
    <w:rsid w:val="009510E2"/>
    <w:rsid w:val="00980F74"/>
    <w:rsid w:val="009C4CDB"/>
    <w:rsid w:val="009F2A28"/>
    <w:rsid w:val="00B014B7"/>
    <w:rsid w:val="00B148A3"/>
    <w:rsid w:val="00B63012"/>
    <w:rsid w:val="00B92AF5"/>
    <w:rsid w:val="00C940F4"/>
    <w:rsid w:val="00CB36F5"/>
    <w:rsid w:val="00CF316F"/>
    <w:rsid w:val="00D30707"/>
    <w:rsid w:val="00D62418"/>
    <w:rsid w:val="00E07DA5"/>
    <w:rsid w:val="00E41AA3"/>
    <w:rsid w:val="00E41D27"/>
    <w:rsid w:val="00E841EE"/>
    <w:rsid w:val="00EF7BFE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6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th-TH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04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40F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8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th-TH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D94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48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B31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31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de">
    <w:name w:val="Code"/>
    <w:basedOn w:val="Standaard"/>
    <w:link w:val="CodeChar"/>
    <w:qFormat/>
    <w:rsid w:val="00D6241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 w:bidi="th-TH"/>
    </w:rPr>
  </w:style>
  <w:style w:type="character" w:customStyle="1" w:styleId="Kop3Char">
    <w:name w:val="Kop 3 Char"/>
    <w:basedOn w:val="Standaardalinea-lettertype"/>
    <w:link w:val="Kop3"/>
    <w:uiPriority w:val="9"/>
    <w:rsid w:val="00804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Standaardalinea-lettertype"/>
    <w:link w:val="Code"/>
    <w:rsid w:val="00D62418"/>
    <w:rPr>
      <w:rFonts w:ascii="Consolas" w:hAnsi="Consolas" w:cs="Consolas"/>
      <w:sz w:val="20"/>
      <w:szCs w:val="20"/>
      <w:lang w:val="en-US" w:bidi="th-TH"/>
    </w:rPr>
  </w:style>
  <w:style w:type="paragraph" w:customStyle="1" w:styleId="Scripts">
    <w:name w:val="Scripts"/>
    <w:basedOn w:val="Standaard"/>
    <w:link w:val="ScriptsChar"/>
    <w:qFormat/>
    <w:rsid w:val="0053269C"/>
    <w:pPr>
      <w:spacing w:after="0"/>
      <w:ind w:left="1080"/>
    </w:pPr>
    <w:rPr>
      <w:sz w:val="16"/>
      <w:szCs w:val="16"/>
      <w:lang w:val="en-US"/>
    </w:rPr>
  </w:style>
  <w:style w:type="character" w:customStyle="1" w:styleId="ScriptsChar">
    <w:name w:val="Scripts Char"/>
    <w:basedOn w:val="Standaardalinea-lettertype"/>
    <w:link w:val="Scripts"/>
    <w:rsid w:val="0053269C"/>
    <w:rPr>
      <w:sz w:val="16"/>
      <w:szCs w:val="1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D62418"/>
    <w:rPr>
      <w:i/>
      <w:iCs/>
      <w:color w:val="808080" w:themeColor="text1" w:themeTint="7F"/>
    </w:rPr>
  </w:style>
  <w:style w:type="character" w:styleId="Hyperlink">
    <w:name w:val="Hyperlink"/>
    <w:basedOn w:val="Standaardalinea-lettertype"/>
    <w:uiPriority w:val="99"/>
    <w:unhideWhenUsed/>
    <w:rsid w:val="009F2A28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E07D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6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th-TH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04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40F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8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th-TH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D94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48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B31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31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de">
    <w:name w:val="Code"/>
    <w:basedOn w:val="Standaard"/>
    <w:link w:val="CodeChar"/>
    <w:qFormat/>
    <w:rsid w:val="00D6241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 w:bidi="th-TH"/>
    </w:rPr>
  </w:style>
  <w:style w:type="character" w:customStyle="1" w:styleId="Kop3Char">
    <w:name w:val="Kop 3 Char"/>
    <w:basedOn w:val="Standaardalinea-lettertype"/>
    <w:link w:val="Kop3"/>
    <w:uiPriority w:val="9"/>
    <w:rsid w:val="00804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Standaardalinea-lettertype"/>
    <w:link w:val="Code"/>
    <w:rsid w:val="00D62418"/>
    <w:rPr>
      <w:rFonts w:ascii="Consolas" w:hAnsi="Consolas" w:cs="Consolas"/>
      <w:sz w:val="20"/>
      <w:szCs w:val="20"/>
      <w:lang w:val="en-US" w:bidi="th-TH"/>
    </w:rPr>
  </w:style>
  <w:style w:type="paragraph" w:customStyle="1" w:styleId="Scripts">
    <w:name w:val="Scripts"/>
    <w:basedOn w:val="Standaard"/>
    <w:link w:val="ScriptsChar"/>
    <w:qFormat/>
    <w:rsid w:val="0053269C"/>
    <w:pPr>
      <w:spacing w:after="0"/>
      <w:ind w:left="1080"/>
    </w:pPr>
    <w:rPr>
      <w:sz w:val="16"/>
      <w:szCs w:val="16"/>
      <w:lang w:val="en-US"/>
    </w:rPr>
  </w:style>
  <w:style w:type="character" w:customStyle="1" w:styleId="ScriptsChar">
    <w:name w:val="Scripts Char"/>
    <w:basedOn w:val="Standaardalinea-lettertype"/>
    <w:link w:val="Scripts"/>
    <w:rsid w:val="0053269C"/>
    <w:rPr>
      <w:sz w:val="16"/>
      <w:szCs w:val="1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D62418"/>
    <w:rPr>
      <w:i/>
      <w:iCs/>
      <w:color w:val="808080" w:themeColor="text1" w:themeTint="7F"/>
    </w:rPr>
  </w:style>
  <w:style w:type="character" w:styleId="Hyperlink">
    <w:name w:val="Hyperlink"/>
    <w:basedOn w:val="Standaardalinea-lettertype"/>
    <w:uiPriority w:val="99"/>
    <w:unhideWhenUsed/>
    <w:rsid w:val="009F2A28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E07D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93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4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9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53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ntozar.com/archive/2011/06/sql-server-locking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qlserverupdates.com/" TargetMode="External"/><Relationship Id="rId12" Type="http://schemas.openxmlformats.org/officeDocument/2006/relationships/hyperlink" Target="http://carlosferreira.com/how-to-create-a-blocking-transaction-in-sql-server-t-sql-exclusive-lo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oornaamtussenvoegselsAchternaam@ronsulting.net" TargetMode="External"/><Relationship Id="rId11" Type="http://schemas.openxmlformats.org/officeDocument/2006/relationships/hyperlink" Target="https://www.spotlightessentials.com/waitoped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rentozar.com/archive/2013/01/implementing-snapshot-or-read-committed-snapshot-isolation-in-sql-server-a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entozar.com/archive/2011/07/difficulty-deadloc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BEAAE685.dotm</Template>
  <TotalTime>699</TotalTime>
  <Pages>9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VDL Groep</Company>
  <LinksUpToDate>false</LinksUpToDate>
  <CharactersWithSpaces>11923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Peeters</dc:creator>
  <cp:lastModifiedBy>Ron Peeters</cp:lastModifiedBy>
  <cp:revision>18</cp:revision>
  <dcterms:created xsi:type="dcterms:W3CDTF">2016-08-09T07:14:00Z</dcterms:created>
  <dcterms:modified xsi:type="dcterms:W3CDTF">2016-08-17T20:29:00Z</dcterms:modified>
</cp:coreProperties>
</file>